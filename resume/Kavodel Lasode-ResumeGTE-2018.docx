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CellMar>
          <w:left w:w="144" w:type="dxa"/>
          <w:bottom w:w="259" w:type="dxa"/>
          <w:right w:w="202" w:type="dxa"/>
        </w:tblCellMar>
        <w:tblLook w:val="04A0" w:firstRow="1" w:lastRow="0" w:firstColumn="1" w:lastColumn="0" w:noHBand="0" w:noVBand="1"/>
        <w:tblDescription w:val="Resume"/>
      </w:tblPr>
      <w:tblGrid>
        <w:gridCol w:w="366"/>
        <w:gridCol w:w="1367"/>
        <w:gridCol w:w="8887"/>
      </w:tblGrid>
      <w:tr w:rsidR="00C77CB3" w14:paraId="22E2FB15" w14:textId="77777777" w:rsidTr="00055F96">
        <w:trPr>
          <w:trHeight w:val="80"/>
        </w:trPr>
        <w:tc>
          <w:tcPr>
            <w:tcW w:w="366" w:type="dxa"/>
          </w:tcPr>
          <w:p w14:paraId="41230811" w14:textId="77777777" w:rsidR="00C77CB3" w:rsidRDefault="00C77CB3" w:rsidP="00295523">
            <w:pPr>
              <w:spacing w:line="240" w:lineRule="auto"/>
            </w:pPr>
          </w:p>
        </w:tc>
        <w:tc>
          <w:tcPr>
            <w:tcW w:w="10254" w:type="dxa"/>
            <w:gridSpan w:val="2"/>
            <w:tcMar>
              <w:bottom w:w="576" w:type="dxa"/>
            </w:tcMar>
          </w:tcPr>
          <w:p w14:paraId="77F956EE" w14:textId="77777777" w:rsidR="00C77CB3" w:rsidRDefault="0023325B" w:rsidP="00295523">
            <w:pPr>
              <w:pStyle w:val="Name"/>
              <w:jc w:val="center"/>
            </w:pPr>
            <w:sdt>
              <w:sdtPr>
                <w:alias w:val="Your Name"/>
                <w:tag w:val=""/>
                <w:id w:val="1197042864"/>
                <w:placeholder>
                  <w:docPart w:val="49E3722DF5C34F0B8806BB076CBA7A4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95499">
                  <w:t>Kavodel Lasode</w:t>
                </w:r>
              </w:sdtContent>
            </w:sdt>
          </w:p>
          <w:p w14:paraId="5669252B" w14:textId="77777777" w:rsidR="00C77CB3" w:rsidRDefault="006854D7" w:rsidP="00295523">
            <w:pPr>
              <w:pStyle w:val="NoSpacing"/>
              <w:jc w:val="center"/>
            </w:pPr>
            <w:r>
              <w:t xml:space="preserve">Lithonia, GA </w:t>
            </w:r>
            <w:r w:rsidR="00F67AFA">
              <w:rPr>
                <w:rStyle w:val="Emphasis"/>
              </w:rPr>
              <w:t>|</w:t>
            </w:r>
            <w:r w:rsidR="00F67AFA">
              <w:rPr>
                <w:kern w:val="20"/>
              </w:rPr>
              <w:t> </w:t>
            </w:r>
            <w:r w:rsidR="00547C33">
              <w:t>KLasode@gm</w:t>
            </w:r>
            <w:r w:rsidR="00547C33" w:rsidRPr="006854D7">
              <w:rPr>
                <w:i/>
              </w:rPr>
              <w:t>a</w:t>
            </w:r>
            <w:r w:rsidR="00547C33">
              <w:t>il.com</w:t>
            </w:r>
            <w:r w:rsidR="00F67AFA">
              <w:t> </w:t>
            </w:r>
            <w:r w:rsidR="00F67AFA">
              <w:rPr>
                <w:rStyle w:val="Emphasis"/>
              </w:rPr>
              <w:t>|</w:t>
            </w:r>
            <w:r w:rsidR="00F67AFA">
              <w:t> </w:t>
            </w:r>
            <w:r w:rsidR="00547C33">
              <w:t>404-936-6074</w:t>
            </w:r>
          </w:p>
          <w:p w14:paraId="3388D1BC" w14:textId="23053D29" w:rsidR="00743BD9" w:rsidRDefault="0023325B" w:rsidP="006715BA">
            <w:pPr>
              <w:pStyle w:val="NoSpacing"/>
              <w:jc w:val="center"/>
            </w:pPr>
            <w:hyperlink r:id="rId9" w:history="1">
              <w:r w:rsidR="00743BD9" w:rsidRPr="00743BD9">
                <w:rPr>
                  <w:rStyle w:val="Hyperlink"/>
                </w:rPr>
                <w:t>linkedin.com/in/kavodel-lasode</w:t>
              </w:r>
            </w:hyperlink>
            <w:r w:rsidR="00743BD9">
              <w:t xml:space="preserve"> | </w:t>
            </w:r>
            <w:hyperlink r:id="rId10" w:history="1">
              <w:r w:rsidR="00987687" w:rsidRPr="00987687">
                <w:rPr>
                  <w:rStyle w:val="Hyperlink"/>
                </w:rPr>
                <w:t>github.com/KaLaUnlimited</w:t>
              </w:r>
            </w:hyperlink>
            <w:r w:rsidR="00987687">
              <w:t xml:space="preserve"> | </w:t>
            </w:r>
            <w:hyperlink r:id="rId11" w:history="1">
              <w:r w:rsidR="00987687" w:rsidRPr="00987687">
                <w:rPr>
                  <w:rStyle w:val="Hyperlink"/>
                </w:rPr>
                <w:t>Kavodel</w:t>
              </w:r>
              <w:r w:rsidR="00AD205B">
                <w:rPr>
                  <w:rStyle w:val="Hyperlink"/>
                </w:rPr>
                <w:t>l</w:t>
              </w:r>
              <w:r w:rsidR="00987687" w:rsidRPr="00987687">
                <w:rPr>
                  <w:rStyle w:val="Hyperlink"/>
                </w:rPr>
                <w:t>as</w:t>
              </w:r>
              <w:r w:rsidR="00987687" w:rsidRPr="00987687">
                <w:rPr>
                  <w:rStyle w:val="Hyperlink"/>
                </w:rPr>
                <w:t>o</w:t>
              </w:r>
              <w:r w:rsidR="00987687" w:rsidRPr="00987687">
                <w:rPr>
                  <w:rStyle w:val="Hyperlink"/>
                </w:rPr>
                <w:t>de.c</w:t>
              </w:r>
              <w:bookmarkStart w:id="0" w:name="_GoBack"/>
              <w:bookmarkEnd w:id="0"/>
              <w:r w:rsidR="00987687" w:rsidRPr="00987687">
                <w:rPr>
                  <w:rStyle w:val="Hyperlink"/>
                </w:rPr>
                <w:t>o</w:t>
              </w:r>
              <w:r w:rsidR="00987687" w:rsidRPr="00987687">
                <w:rPr>
                  <w:rStyle w:val="Hyperlink"/>
                </w:rPr>
                <w:t>m</w:t>
              </w:r>
            </w:hyperlink>
          </w:p>
        </w:tc>
      </w:tr>
      <w:tr w:rsidR="00217837" w14:paraId="0806F361" w14:textId="77777777" w:rsidTr="00027668">
        <w:trPr>
          <w:trHeight w:val="720"/>
        </w:trPr>
        <w:tc>
          <w:tcPr>
            <w:tcW w:w="1733" w:type="dxa"/>
            <w:gridSpan w:val="2"/>
          </w:tcPr>
          <w:p w14:paraId="35BA70D8" w14:textId="337E62EB" w:rsidR="00217837" w:rsidRPr="00D96A06" w:rsidRDefault="00217837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Skills</w:t>
            </w:r>
          </w:p>
        </w:tc>
        <w:tc>
          <w:tcPr>
            <w:tcW w:w="8887" w:type="dxa"/>
          </w:tcPr>
          <w:p w14:paraId="6454106C" w14:textId="62572F20" w:rsidR="00217837" w:rsidRPr="00D96A06" w:rsidRDefault="00883FDD" w:rsidP="00317D70">
            <w:p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JavaScript</w:t>
            </w:r>
            <w:r w:rsidR="00217837" w:rsidRPr="00D96A06">
              <w:rPr>
                <w:sz w:val="19"/>
                <w:szCs w:val="19"/>
              </w:rPr>
              <w:t>, SQL, SDLC,</w:t>
            </w:r>
            <w:r w:rsidRPr="00D96A06">
              <w:rPr>
                <w:sz w:val="19"/>
                <w:szCs w:val="19"/>
              </w:rPr>
              <w:t xml:space="preserve"> Java</w:t>
            </w:r>
            <w:r w:rsidR="00217837" w:rsidRPr="00D96A06">
              <w:rPr>
                <w:sz w:val="19"/>
                <w:szCs w:val="19"/>
              </w:rPr>
              <w:t xml:space="preserve"> </w:t>
            </w:r>
            <w:r w:rsidR="0072260C" w:rsidRPr="00D96A06">
              <w:rPr>
                <w:sz w:val="19"/>
                <w:szCs w:val="19"/>
              </w:rPr>
              <w:t>, jQuery</w:t>
            </w:r>
            <w:r w:rsidR="00217837" w:rsidRPr="00D96A06">
              <w:rPr>
                <w:sz w:val="19"/>
                <w:szCs w:val="19"/>
              </w:rPr>
              <w:t xml:space="preserve">, C++, </w:t>
            </w:r>
            <w:r w:rsidR="008D72C7">
              <w:rPr>
                <w:sz w:val="19"/>
                <w:szCs w:val="19"/>
              </w:rPr>
              <w:t xml:space="preserve">C#, </w:t>
            </w:r>
            <w:r w:rsidR="00217837" w:rsidRPr="00D96A06">
              <w:rPr>
                <w:sz w:val="19"/>
                <w:szCs w:val="19"/>
              </w:rPr>
              <w:t>CSS, HTML, Bootstrap, Firebase, AJAX,</w:t>
            </w:r>
            <w:r w:rsidR="00C33EA4" w:rsidRPr="00D96A06">
              <w:rPr>
                <w:sz w:val="19"/>
                <w:szCs w:val="19"/>
              </w:rPr>
              <w:t xml:space="preserve"> Node.js,</w:t>
            </w:r>
            <w:r w:rsidR="00306576">
              <w:rPr>
                <w:sz w:val="19"/>
                <w:szCs w:val="19"/>
              </w:rPr>
              <w:t xml:space="preserve"> </w:t>
            </w:r>
            <w:r w:rsidR="008F44F9" w:rsidRPr="00D96A06">
              <w:rPr>
                <w:sz w:val="19"/>
                <w:szCs w:val="19"/>
              </w:rPr>
              <w:t xml:space="preserve">JSON, </w:t>
            </w:r>
            <w:r w:rsidR="00C33EA4" w:rsidRPr="00D96A06">
              <w:rPr>
                <w:sz w:val="19"/>
                <w:szCs w:val="19"/>
              </w:rPr>
              <w:t>MySQL,</w:t>
            </w:r>
            <w:r w:rsidR="00632B3E" w:rsidRPr="00D96A06">
              <w:rPr>
                <w:sz w:val="19"/>
                <w:szCs w:val="19"/>
              </w:rPr>
              <w:t xml:space="preserve"> </w:t>
            </w:r>
            <w:r w:rsidR="00BE5F5E" w:rsidRPr="00D96A06">
              <w:rPr>
                <w:sz w:val="19"/>
                <w:szCs w:val="19"/>
              </w:rPr>
              <w:t>Git,</w:t>
            </w:r>
            <w:r w:rsidR="00320CD7" w:rsidRPr="00D96A06">
              <w:rPr>
                <w:sz w:val="19"/>
                <w:szCs w:val="19"/>
              </w:rPr>
              <w:t xml:space="preserve"> Express.js,</w:t>
            </w:r>
            <w:r w:rsidR="00C33EA4" w:rsidRPr="00D96A06">
              <w:rPr>
                <w:sz w:val="19"/>
                <w:szCs w:val="19"/>
              </w:rPr>
              <w:t xml:space="preserve"> </w:t>
            </w:r>
            <w:r w:rsidR="00D94317">
              <w:rPr>
                <w:sz w:val="19"/>
                <w:szCs w:val="19"/>
              </w:rPr>
              <w:t>Sequelize,</w:t>
            </w:r>
            <w:r w:rsidR="00C97F5C">
              <w:rPr>
                <w:sz w:val="19"/>
                <w:szCs w:val="19"/>
              </w:rPr>
              <w:t xml:space="preserve"> </w:t>
            </w:r>
            <w:r w:rsidR="00847018">
              <w:rPr>
                <w:sz w:val="19"/>
                <w:szCs w:val="19"/>
              </w:rPr>
              <w:t xml:space="preserve">React, </w:t>
            </w:r>
            <w:r w:rsidR="00683AD2" w:rsidRPr="00D96A06">
              <w:rPr>
                <w:sz w:val="19"/>
                <w:szCs w:val="19"/>
              </w:rPr>
              <w:t>Requirement Engineering, Design Patter</w:t>
            </w:r>
            <w:r w:rsidR="00210AA3">
              <w:rPr>
                <w:sz w:val="19"/>
                <w:szCs w:val="19"/>
              </w:rPr>
              <w:t>n</w:t>
            </w:r>
            <w:r w:rsidR="00683AD2" w:rsidRPr="00D96A06">
              <w:rPr>
                <w:sz w:val="19"/>
                <w:szCs w:val="19"/>
              </w:rPr>
              <w:t>s,</w:t>
            </w:r>
            <w:r w:rsidR="002C023C">
              <w:rPr>
                <w:sz w:val="19"/>
                <w:szCs w:val="19"/>
              </w:rPr>
              <w:t xml:space="preserve"> MVC Framework,</w:t>
            </w:r>
            <w:r w:rsidR="00DF0A4D">
              <w:rPr>
                <w:sz w:val="19"/>
                <w:szCs w:val="19"/>
              </w:rPr>
              <w:t xml:space="preserve"> REST</w:t>
            </w:r>
            <w:r w:rsidR="006E427C">
              <w:rPr>
                <w:sz w:val="19"/>
                <w:szCs w:val="19"/>
              </w:rPr>
              <w:t>ful</w:t>
            </w:r>
            <w:r w:rsidR="00DF0A4D">
              <w:rPr>
                <w:sz w:val="19"/>
                <w:szCs w:val="19"/>
              </w:rPr>
              <w:t xml:space="preserve"> web services,</w:t>
            </w:r>
            <w:r w:rsidR="00683AD2" w:rsidRPr="00D96A06">
              <w:rPr>
                <w:sz w:val="19"/>
                <w:szCs w:val="19"/>
              </w:rPr>
              <w:t xml:space="preserve"> </w:t>
            </w:r>
            <w:r w:rsidR="00217837" w:rsidRPr="00D96A06">
              <w:rPr>
                <w:sz w:val="19"/>
                <w:szCs w:val="19"/>
              </w:rPr>
              <w:t xml:space="preserve">Microsoft </w:t>
            </w:r>
            <w:r w:rsidR="00701360" w:rsidRPr="00D96A06">
              <w:rPr>
                <w:sz w:val="19"/>
                <w:szCs w:val="19"/>
              </w:rPr>
              <w:t>Office (</w:t>
            </w:r>
            <w:r w:rsidR="00BB3754" w:rsidRPr="00D96A06">
              <w:rPr>
                <w:sz w:val="19"/>
                <w:szCs w:val="19"/>
              </w:rPr>
              <w:t>Word</w:t>
            </w:r>
            <w:r w:rsidR="00217837" w:rsidRPr="00D96A06">
              <w:rPr>
                <w:sz w:val="19"/>
                <w:szCs w:val="19"/>
              </w:rPr>
              <w:t xml:space="preserve">, Excel, </w:t>
            </w:r>
            <w:r w:rsidR="00B16BED" w:rsidRPr="00D96A06">
              <w:rPr>
                <w:sz w:val="19"/>
                <w:szCs w:val="19"/>
              </w:rPr>
              <w:t>PowerPoint, Access</w:t>
            </w:r>
            <w:r w:rsidR="00217837" w:rsidRPr="00D96A06">
              <w:rPr>
                <w:sz w:val="19"/>
                <w:szCs w:val="19"/>
              </w:rPr>
              <w:t xml:space="preserve">), attention to detail, data processing, critical </w:t>
            </w:r>
            <w:r w:rsidR="00B63A0E" w:rsidRPr="00D96A06">
              <w:rPr>
                <w:sz w:val="19"/>
                <w:szCs w:val="19"/>
              </w:rPr>
              <w:t>thinker,</w:t>
            </w:r>
            <w:r w:rsidR="00C33EA4" w:rsidRPr="00D96A06">
              <w:rPr>
                <w:sz w:val="19"/>
                <w:szCs w:val="19"/>
              </w:rPr>
              <w:t xml:space="preserve"> problem solver, communication skills, able to contribute individually and in a team</w:t>
            </w:r>
            <w:r w:rsidR="00106DED" w:rsidRPr="00D96A06">
              <w:rPr>
                <w:sz w:val="19"/>
                <w:szCs w:val="19"/>
              </w:rPr>
              <w:t xml:space="preserve"> e</w:t>
            </w:r>
            <w:r w:rsidR="00217837" w:rsidRPr="00D96A06">
              <w:rPr>
                <w:sz w:val="19"/>
                <w:szCs w:val="19"/>
              </w:rPr>
              <w:t>nvironment.</w:t>
            </w:r>
          </w:p>
        </w:tc>
      </w:tr>
      <w:tr w:rsidR="006A140C" w14:paraId="2C314825" w14:textId="77777777" w:rsidTr="00027668">
        <w:trPr>
          <w:trHeight w:val="810"/>
        </w:trPr>
        <w:tc>
          <w:tcPr>
            <w:tcW w:w="1733" w:type="dxa"/>
            <w:gridSpan w:val="2"/>
          </w:tcPr>
          <w:p w14:paraId="0DB3722F" w14:textId="756FED46" w:rsidR="006A140C" w:rsidRPr="00D96A06" w:rsidRDefault="006A140C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Projects</w:t>
            </w:r>
          </w:p>
        </w:tc>
        <w:tc>
          <w:tcPr>
            <w:tcW w:w="8887" w:type="dxa"/>
          </w:tcPr>
          <w:p w14:paraId="284CDF0E" w14:textId="77777777" w:rsidR="00DE5DE4" w:rsidRPr="00D96A06" w:rsidRDefault="00DE5DE4" w:rsidP="00DE5DE4">
            <w:pPr>
              <w:spacing w:after="0"/>
              <w:rPr>
                <w:rStyle w:val="Strong"/>
                <w:sz w:val="19"/>
                <w:szCs w:val="19"/>
              </w:rPr>
            </w:pPr>
            <w:r>
              <w:rPr>
                <w:rStyle w:val="Strong"/>
                <w:sz w:val="19"/>
                <w:szCs w:val="19"/>
              </w:rPr>
              <w:t>Reuni Reunification System</w:t>
            </w:r>
          </w:p>
          <w:p w14:paraId="2815DF73" w14:textId="77777777" w:rsidR="00DE5DE4" w:rsidRPr="00D96A06" w:rsidRDefault="00DE5DE4" w:rsidP="00DE5DE4">
            <w:pPr>
              <w:pStyle w:val="Heading3"/>
              <w:spacing w:after="0"/>
              <w:rPr>
                <w:rStyle w:val="Strong"/>
                <w:b w:val="0"/>
                <w:sz w:val="19"/>
                <w:szCs w:val="19"/>
              </w:rPr>
            </w:pPr>
            <w:r>
              <w:rPr>
                <w:rStyle w:val="Strong"/>
                <w:b w:val="0"/>
                <w:sz w:val="19"/>
                <w:szCs w:val="19"/>
              </w:rPr>
              <w:t>March 2018</w:t>
            </w:r>
          </w:p>
          <w:p w14:paraId="6A29FD91" w14:textId="77777777" w:rsidR="00DE5DE4" w:rsidRPr="00D96A06" w:rsidRDefault="00DE5DE4" w:rsidP="00DE5DE4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Collaborated</w:t>
            </w:r>
            <w:r w:rsidRPr="00D96A06">
              <w:rPr>
                <w:sz w:val="19"/>
                <w:szCs w:val="19"/>
              </w:rPr>
              <w:t xml:space="preserve"> with </w:t>
            </w:r>
            <w:r>
              <w:rPr>
                <w:sz w:val="19"/>
                <w:szCs w:val="19"/>
              </w:rPr>
              <w:t>five</w:t>
            </w:r>
            <w:r w:rsidRPr="00D96A06">
              <w:rPr>
                <w:sz w:val="19"/>
                <w:szCs w:val="19"/>
              </w:rPr>
              <w:t xml:space="preserve"> other </w:t>
            </w:r>
            <w:r>
              <w:rPr>
                <w:sz w:val="19"/>
                <w:szCs w:val="19"/>
              </w:rPr>
              <w:t>team members</w:t>
            </w:r>
            <w:r w:rsidRPr="00D96A06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to develop a reunification system between parent and child in the case of an emergency during school hours</w:t>
            </w:r>
            <w:r w:rsidRPr="00D96A06">
              <w:rPr>
                <w:sz w:val="19"/>
                <w:szCs w:val="19"/>
              </w:rPr>
              <w:t>. The program</w:t>
            </w:r>
            <w:r>
              <w:rPr>
                <w:sz w:val="19"/>
                <w:szCs w:val="19"/>
              </w:rPr>
              <w:t xml:space="preserve"> is user role base</w:t>
            </w:r>
            <w:r w:rsidRPr="00D96A06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 xml:space="preserve"> When the child and/or parent check- in using their unique credentials, the system will alert the user if both child and/or parent are checked in the system to proceed to reunification point to be released. Technology used: CSS, PUG, Bootstrap, AJAX, MySQL, Sequelize, JavaScript, Express.js, Node.js</w:t>
            </w:r>
          </w:p>
          <w:p w14:paraId="67F185C1" w14:textId="294CC20C" w:rsidR="00DE5DE4" w:rsidRPr="00D96A06" w:rsidRDefault="00DE5DE4" w:rsidP="00DE5DE4">
            <w:pPr>
              <w:pStyle w:val="ListParagraph"/>
              <w:numPr>
                <w:ilvl w:val="0"/>
                <w:numId w:val="19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Utilized the MySQL to create </w:t>
            </w:r>
            <w:r w:rsidR="003C06D0">
              <w:rPr>
                <w:sz w:val="19"/>
                <w:szCs w:val="19"/>
              </w:rPr>
              <w:t>and query schemas</w:t>
            </w:r>
          </w:p>
          <w:p w14:paraId="254F9751" w14:textId="396C0829" w:rsidR="003C06D0" w:rsidRDefault="00DE5DE4" w:rsidP="003C06D0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sz w:val="19"/>
                <w:szCs w:val="19"/>
              </w:rPr>
              <w:t>Contributed to CSS styling and PUG</w:t>
            </w:r>
            <w:r w:rsidR="003C06D0">
              <w:rPr>
                <w:rFonts w:cstheme="minorHAnsi"/>
                <w:sz w:val="19"/>
                <w:szCs w:val="19"/>
              </w:rPr>
              <w:t xml:space="preserve">; Defined routes using Express.js </w:t>
            </w:r>
          </w:p>
          <w:p w14:paraId="37A53466" w14:textId="55D26868" w:rsidR="00DE5DE4" w:rsidRPr="00D96A06" w:rsidRDefault="003C06D0" w:rsidP="00DE5DE4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Managed team member’s collaboration with GIT version control</w:t>
            </w:r>
          </w:p>
          <w:p w14:paraId="6F1582E9" w14:textId="0ED59A94" w:rsidR="00DE5DE4" w:rsidRPr="003C06D0" w:rsidRDefault="00DE5DE4" w:rsidP="00160D78">
            <w:pPr>
              <w:pStyle w:val="ListParagraph"/>
              <w:numPr>
                <w:ilvl w:val="0"/>
                <w:numId w:val="19"/>
              </w:numPr>
              <w:spacing w:after="0"/>
              <w:rPr>
                <w:rStyle w:val="Strong"/>
                <w:rFonts w:cstheme="minorHAnsi"/>
                <w:b w:val="0"/>
                <w:bCs w:val="0"/>
                <w:sz w:val="19"/>
                <w:szCs w:val="19"/>
              </w:rPr>
            </w:pPr>
            <w:r w:rsidRPr="003C06D0">
              <w:rPr>
                <w:rFonts w:cstheme="minorHAnsi"/>
                <w:sz w:val="19"/>
                <w:szCs w:val="19"/>
              </w:rPr>
              <w:t>Communicated with team members on campus, Google Hangout, Slack</w:t>
            </w:r>
            <w:r w:rsidR="003C06D0" w:rsidRPr="003C06D0">
              <w:rPr>
                <w:rFonts w:cstheme="minorHAnsi"/>
                <w:sz w:val="19"/>
                <w:szCs w:val="19"/>
              </w:rPr>
              <w:t xml:space="preserve"> </w:t>
            </w:r>
          </w:p>
          <w:p w14:paraId="7256223E" w14:textId="16D22FF5" w:rsidR="005E52B7" w:rsidRPr="00D96A06" w:rsidRDefault="005E52B7" w:rsidP="005E52B7">
            <w:pPr>
              <w:spacing w:after="0"/>
              <w:rPr>
                <w:rStyle w:val="Strong"/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A</w:t>
            </w:r>
            <w:r w:rsidR="00025F76" w:rsidRPr="00D96A06">
              <w:rPr>
                <w:rStyle w:val="Strong"/>
                <w:sz w:val="19"/>
                <w:szCs w:val="19"/>
              </w:rPr>
              <w:t>-ISR Airborne Intelligence Surveillance Reconnaissance</w:t>
            </w:r>
            <w:r w:rsidR="00916CE8" w:rsidRPr="00D96A06">
              <w:rPr>
                <w:rStyle w:val="Strong"/>
                <w:sz w:val="19"/>
                <w:szCs w:val="19"/>
              </w:rPr>
              <w:t xml:space="preserve"> </w:t>
            </w:r>
          </w:p>
          <w:p w14:paraId="6D6CA912" w14:textId="5F4CFBA7" w:rsidR="005E52B7" w:rsidRPr="00D96A06" w:rsidRDefault="005E52B7" w:rsidP="005E52B7">
            <w:pPr>
              <w:pStyle w:val="Heading3"/>
              <w:spacing w:after="0"/>
              <w:rPr>
                <w:rStyle w:val="Strong"/>
                <w:b w:val="0"/>
                <w:sz w:val="19"/>
                <w:szCs w:val="19"/>
              </w:rPr>
            </w:pPr>
            <w:r w:rsidRPr="00D96A06">
              <w:rPr>
                <w:rStyle w:val="Strong"/>
                <w:b w:val="0"/>
                <w:sz w:val="19"/>
                <w:szCs w:val="19"/>
              </w:rPr>
              <w:t>January 2018</w:t>
            </w:r>
          </w:p>
          <w:p w14:paraId="66E5354D" w14:textId="2A1EFB7A" w:rsidR="00916CE8" w:rsidRPr="00D96A06" w:rsidRDefault="003F3F67" w:rsidP="00916CE8">
            <w:p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Join</w:t>
            </w:r>
            <w:r w:rsidR="00CF5833">
              <w:rPr>
                <w:sz w:val="19"/>
                <w:szCs w:val="19"/>
              </w:rPr>
              <w:t>ed</w:t>
            </w:r>
            <w:r w:rsidRPr="00D96A06">
              <w:rPr>
                <w:sz w:val="19"/>
                <w:szCs w:val="19"/>
              </w:rPr>
              <w:t xml:space="preserve"> forces</w:t>
            </w:r>
            <w:r w:rsidR="005E52B7" w:rsidRPr="00D96A06">
              <w:rPr>
                <w:sz w:val="19"/>
                <w:szCs w:val="19"/>
              </w:rPr>
              <w:t xml:space="preserve"> with three other </w:t>
            </w:r>
            <w:r w:rsidRPr="00D96A06">
              <w:rPr>
                <w:sz w:val="19"/>
                <w:szCs w:val="19"/>
              </w:rPr>
              <w:t>team members</w:t>
            </w:r>
            <w:r w:rsidR="005E52B7" w:rsidRPr="00D96A06">
              <w:rPr>
                <w:sz w:val="19"/>
                <w:szCs w:val="19"/>
              </w:rPr>
              <w:t xml:space="preserve"> to create a web application</w:t>
            </w:r>
            <w:r w:rsidR="00916CE8" w:rsidRPr="00D96A06">
              <w:rPr>
                <w:sz w:val="19"/>
                <w:szCs w:val="19"/>
              </w:rPr>
              <w:t xml:space="preserve"> </w:t>
            </w:r>
            <w:r w:rsidR="00D63F21" w:rsidRPr="00D96A06">
              <w:rPr>
                <w:sz w:val="19"/>
                <w:szCs w:val="19"/>
              </w:rPr>
              <w:t xml:space="preserve">for </w:t>
            </w:r>
            <w:r w:rsidR="00F0161C" w:rsidRPr="00D96A06">
              <w:rPr>
                <w:sz w:val="19"/>
                <w:szCs w:val="19"/>
              </w:rPr>
              <w:t xml:space="preserve">the </w:t>
            </w:r>
            <w:r w:rsidR="00D63F21" w:rsidRPr="00D96A06">
              <w:rPr>
                <w:sz w:val="19"/>
                <w:szCs w:val="19"/>
              </w:rPr>
              <w:t>D</w:t>
            </w:r>
            <w:r w:rsidR="00B63A0E" w:rsidRPr="00D96A06">
              <w:rPr>
                <w:sz w:val="19"/>
                <w:szCs w:val="19"/>
              </w:rPr>
              <w:t>epartment of Defense</w:t>
            </w:r>
            <w:r w:rsidR="00D63F21" w:rsidRPr="00D96A06">
              <w:rPr>
                <w:sz w:val="19"/>
                <w:szCs w:val="19"/>
              </w:rPr>
              <w:t xml:space="preserve"> </w:t>
            </w:r>
            <w:r w:rsidR="00B63A0E" w:rsidRPr="00D96A06">
              <w:rPr>
                <w:sz w:val="19"/>
                <w:szCs w:val="19"/>
              </w:rPr>
              <w:t xml:space="preserve">Unmanned Aerial Vehicles </w:t>
            </w:r>
            <w:r w:rsidR="00D63F21" w:rsidRPr="00D96A06">
              <w:rPr>
                <w:sz w:val="19"/>
                <w:szCs w:val="19"/>
              </w:rPr>
              <w:t xml:space="preserve">program </w:t>
            </w:r>
            <w:r w:rsidR="00916CE8" w:rsidRPr="00D96A06">
              <w:rPr>
                <w:sz w:val="19"/>
                <w:szCs w:val="19"/>
              </w:rPr>
              <w:t>reporting</w:t>
            </w:r>
            <w:r w:rsidR="005E52B7" w:rsidRPr="00D96A06">
              <w:rPr>
                <w:sz w:val="19"/>
                <w:szCs w:val="19"/>
              </w:rPr>
              <w:t xml:space="preserve"> </w:t>
            </w:r>
            <w:r w:rsidR="00916CE8" w:rsidRPr="00D96A06">
              <w:rPr>
                <w:sz w:val="19"/>
                <w:szCs w:val="19"/>
              </w:rPr>
              <w:t>r</w:t>
            </w:r>
            <w:r w:rsidR="00E97326" w:rsidRPr="00D96A06">
              <w:rPr>
                <w:sz w:val="19"/>
                <w:szCs w:val="19"/>
              </w:rPr>
              <w:t xml:space="preserve">eal-time operational </w:t>
            </w:r>
            <w:r w:rsidR="00294313" w:rsidRPr="00D96A06">
              <w:rPr>
                <w:sz w:val="19"/>
                <w:szCs w:val="19"/>
              </w:rPr>
              <w:t>s</w:t>
            </w:r>
            <w:r w:rsidR="00E97326" w:rsidRPr="00D96A06">
              <w:rPr>
                <w:sz w:val="19"/>
                <w:szCs w:val="19"/>
              </w:rPr>
              <w:t>tatus</w:t>
            </w:r>
            <w:r w:rsidR="00294313" w:rsidRPr="00D96A06">
              <w:rPr>
                <w:sz w:val="19"/>
                <w:szCs w:val="19"/>
              </w:rPr>
              <w:t xml:space="preserve"> on</w:t>
            </w:r>
            <w:r w:rsidR="00E13872" w:rsidRPr="00D96A06">
              <w:rPr>
                <w:sz w:val="19"/>
                <w:szCs w:val="19"/>
              </w:rPr>
              <w:t xml:space="preserve"> asset telemetry and functional </w:t>
            </w:r>
            <w:r w:rsidR="00C50340" w:rsidRPr="00D96A06">
              <w:rPr>
                <w:sz w:val="19"/>
                <w:szCs w:val="19"/>
              </w:rPr>
              <w:t>status.</w:t>
            </w:r>
            <w:r w:rsidR="00294313" w:rsidRPr="00D96A06">
              <w:rPr>
                <w:sz w:val="19"/>
                <w:szCs w:val="19"/>
              </w:rPr>
              <w:t xml:space="preserve"> The application is user-role dependent including: </w:t>
            </w:r>
            <w:r w:rsidR="00E97326" w:rsidRPr="00D96A06">
              <w:rPr>
                <w:sz w:val="19"/>
                <w:szCs w:val="19"/>
              </w:rPr>
              <w:t>Operational</w:t>
            </w:r>
            <w:r w:rsidR="00294313" w:rsidRPr="00D96A06">
              <w:rPr>
                <w:sz w:val="19"/>
                <w:szCs w:val="19"/>
              </w:rPr>
              <w:t>, Hub, and Client. Technology used: CSS,</w:t>
            </w:r>
            <w:r w:rsidRPr="00D96A06">
              <w:rPr>
                <w:sz w:val="19"/>
                <w:szCs w:val="19"/>
              </w:rPr>
              <w:t xml:space="preserve"> </w:t>
            </w:r>
            <w:r w:rsidR="00294313" w:rsidRPr="00D96A06">
              <w:rPr>
                <w:sz w:val="19"/>
                <w:szCs w:val="19"/>
              </w:rPr>
              <w:t>HTML, Bootstrap, AJAX, Chart.js, JavaScript, Weather API, JSON, Firebase, Firebase Authentication</w:t>
            </w:r>
          </w:p>
          <w:p w14:paraId="24215699" w14:textId="51D857E0" w:rsidR="00916CE8" w:rsidRPr="00D96A06" w:rsidRDefault="00916CE8" w:rsidP="00916CE8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Wrote the introduction, functional requirements, and non-functional requirement</w:t>
            </w:r>
            <w:r w:rsidR="00C50340" w:rsidRPr="00D96A06">
              <w:rPr>
                <w:sz w:val="19"/>
                <w:szCs w:val="19"/>
              </w:rPr>
              <w:t>s</w:t>
            </w:r>
          </w:p>
          <w:p w14:paraId="222FEA70" w14:textId="34F5730A" w:rsidR="00916CE8" w:rsidRPr="00D96A06" w:rsidRDefault="00916CE8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database using Firebase</w:t>
            </w:r>
            <w:r w:rsidR="00C50340" w:rsidRPr="00D96A06">
              <w:rPr>
                <w:rFonts w:cstheme="minorHAnsi"/>
                <w:sz w:val="19"/>
                <w:szCs w:val="19"/>
              </w:rPr>
              <w:t xml:space="preserve"> and displayed the data on the DOM using HTML/CSS</w:t>
            </w:r>
          </w:p>
          <w:p w14:paraId="029405FF" w14:textId="68D0DAED" w:rsidR="005E52B7" w:rsidRPr="00D96A06" w:rsidRDefault="005E52B7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a dashboard</w:t>
            </w:r>
            <w:r w:rsidR="00916CE8" w:rsidRPr="00D96A06">
              <w:rPr>
                <w:rFonts w:cstheme="minorHAnsi"/>
                <w:sz w:val="19"/>
                <w:szCs w:val="19"/>
              </w:rPr>
              <w:t xml:space="preserve"> HUB</w:t>
            </w:r>
            <w:r w:rsidRPr="00D96A06">
              <w:rPr>
                <w:rFonts w:cstheme="minorHAnsi"/>
                <w:sz w:val="19"/>
                <w:szCs w:val="19"/>
              </w:rPr>
              <w:t xml:space="preserve"> user interface using CSS, HTML, and Bootstrap</w:t>
            </w:r>
          </w:p>
          <w:p w14:paraId="69C0BC55" w14:textId="167B209A" w:rsidR="00916CE8" w:rsidRPr="00D96A06" w:rsidRDefault="00025F76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Created a sign-in using Firebase Authentication</w:t>
            </w:r>
            <w:r w:rsidR="00916CE8" w:rsidRPr="00D96A06">
              <w:rPr>
                <w:rFonts w:cstheme="minorHAnsi"/>
                <w:sz w:val="19"/>
                <w:szCs w:val="19"/>
              </w:rPr>
              <w:t xml:space="preserve"> </w:t>
            </w:r>
          </w:p>
          <w:p w14:paraId="03B6A71C" w14:textId="0DED757C" w:rsidR="005E52B7" w:rsidRPr="00D96A06" w:rsidRDefault="005E52B7" w:rsidP="005E52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 w:rsidRPr="00D96A06">
              <w:rPr>
                <w:rFonts w:cstheme="minorHAnsi"/>
                <w:sz w:val="19"/>
                <w:szCs w:val="19"/>
              </w:rPr>
              <w:t>Communicated with team members by meetings on campus and Slack</w:t>
            </w:r>
          </w:p>
          <w:p w14:paraId="3830336A" w14:textId="02D424E3" w:rsidR="006A140C" w:rsidRPr="003C06D0" w:rsidRDefault="003C06D0" w:rsidP="003C06D0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Managed team member’s collaboration with GIT version control</w:t>
            </w:r>
          </w:p>
        </w:tc>
      </w:tr>
      <w:tr w:rsidR="00C0008F" w14:paraId="69263105" w14:textId="77777777" w:rsidTr="00027668">
        <w:trPr>
          <w:trHeight w:val="106"/>
        </w:trPr>
        <w:tc>
          <w:tcPr>
            <w:tcW w:w="1733" w:type="dxa"/>
            <w:gridSpan w:val="2"/>
          </w:tcPr>
          <w:p w14:paraId="79A976B9" w14:textId="41AAFD33" w:rsidR="00C0008F" w:rsidRPr="00D96A06" w:rsidRDefault="00F13411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EXPERIENCE</w:t>
            </w:r>
          </w:p>
        </w:tc>
        <w:tc>
          <w:tcPr>
            <w:tcW w:w="8887" w:type="dxa"/>
          </w:tcPr>
          <w:p w14:paraId="43767D96" w14:textId="77777777" w:rsidR="00C0008F" w:rsidRPr="00D96A06" w:rsidRDefault="00C0008F" w:rsidP="00C0008F">
            <w:pPr>
              <w:pStyle w:val="Heading2"/>
              <w:rPr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Facilitator,</w:t>
            </w:r>
            <w:r w:rsidRPr="00D96A06">
              <w:rPr>
                <w:sz w:val="19"/>
                <w:szCs w:val="19"/>
              </w:rPr>
              <w:t xml:space="preserve"> Girls Who Code, GeORGIA INSTITUTE OF TECHNOLOGY, </w:t>
            </w:r>
          </w:p>
          <w:p w14:paraId="33BCCD5E" w14:textId="4D8AC4C0" w:rsidR="00C0008F" w:rsidRPr="00D96A06" w:rsidRDefault="00C0008F" w:rsidP="00C0008F">
            <w:pPr>
              <w:pStyle w:val="Heading2"/>
              <w:rPr>
                <w:color w:val="auto"/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Atlanta, georgia</w:t>
            </w:r>
          </w:p>
          <w:p w14:paraId="6D1F5BDF" w14:textId="77777777" w:rsidR="00C0008F" w:rsidRPr="00D96A06" w:rsidRDefault="00C0008F" w:rsidP="00C0008F">
            <w:pPr>
              <w:pStyle w:val="Heading3"/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september 2016 - Present</w:t>
            </w:r>
          </w:p>
          <w:p w14:paraId="67147A36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Disseminated the fundamentals of programming using Scratch application</w:t>
            </w:r>
          </w:p>
          <w:p w14:paraId="17A161BB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Encouraged and guided the students with Scratch assignments</w:t>
            </w:r>
          </w:p>
          <w:p w14:paraId="252EFCEE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Engaged in social-promoting activities with the students</w:t>
            </w:r>
          </w:p>
          <w:p w14:paraId="16AA0091" w14:textId="77777777" w:rsidR="00C0008F" w:rsidRPr="00D96A06" w:rsidRDefault="00C0008F" w:rsidP="00C0008F">
            <w:pPr>
              <w:pStyle w:val="Heading2"/>
              <w:rPr>
                <w:rStyle w:val="Strong"/>
                <w:sz w:val="19"/>
                <w:szCs w:val="19"/>
              </w:rPr>
            </w:pPr>
          </w:p>
          <w:p w14:paraId="12E486CE" w14:textId="77777777" w:rsidR="00C0008F" w:rsidRPr="00D96A06" w:rsidRDefault="00C0008F" w:rsidP="00C0008F">
            <w:pPr>
              <w:pStyle w:val="Heading2"/>
              <w:rPr>
                <w:sz w:val="19"/>
                <w:szCs w:val="19"/>
              </w:rPr>
            </w:pPr>
            <w:r w:rsidRPr="00D96A06">
              <w:rPr>
                <w:rStyle w:val="Strong"/>
                <w:sz w:val="19"/>
                <w:szCs w:val="19"/>
              </w:rPr>
              <w:t>Tech Instructor,</w:t>
            </w:r>
            <w:r w:rsidRPr="00D96A06">
              <w:rPr>
                <w:sz w:val="19"/>
                <w:szCs w:val="19"/>
              </w:rPr>
              <w:t xml:space="preserve"> Black Girls Code, GeORGIA INSTITUTE OF TECHNOLOGY, Atlanta, georgia</w:t>
            </w:r>
          </w:p>
          <w:p w14:paraId="6414554A" w14:textId="77777777" w:rsidR="00C0008F" w:rsidRPr="00D96A06" w:rsidRDefault="00C0008F" w:rsidP="00C0008F">
            <w:pPr>
              <w:pStyle w:val="Heading3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October 2016 - Present</w:t>
            </w:r>
          </w:p>
          <w:p w14:paraId="7B18EA85" w14:textId="77777777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Facilitated a project-based curriculum that teaches girls to use computer science to impact their community</w:t>
            </w:r>
          </w:p>
          <w:p w14:paraId="05E9ED13" w14:textId="04C5A183" w:rsidR="00C0008F" w:rsidRPr="00D96A06" w:rsidRDefault="00C0008F" w:rsidP="00C000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 xml:space="preserve">Disseminated </w:t>
            </w:r>
            <w:r w:rsidR="00673B98">
              <w:rPr>
                <w:sz w:val="19"/>
                <w:szCs w:val="19"/>
              </w:rPr>
              <w:t>coding concepts</w:t>
            </w:r>
            <w:r w:rsidRPr="00D96A06">
              <w:rPr>
                <w:sz w:val="19"/>
                <w:szCs w:val="19"/>
              </w:rPr>
              <w:t xml:space="preserve"> to control robot’s movement</w:t>
            </w:r>
            <w:r w:rsidR="00673B98">
              <w:rPr>
                <w:sz w:val="19"/>
                <w:szCs w:val="19"/>
              </w:rPr>
              <w:t xml:space="preserve"> using Lego Mindstorms</w:t>
            </w:r>
          </w:p>
          <w:p w14:paraId="571F5C56" w14:textId="1D874427" w:rsidR="00C0008F" w:rsidRPr="00D96A06" w:rsidRDefault="00C0008F" w:rsidP="00743BD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Supported the students learning in web development using CSS and HTML</w:t>
            </w:r>
          </w:p>
        </w:tc>
      </w:tr>
      <w:tr w:rsidR="006D00F6" w14:paraId="4B498D92" w14:textId="77777777" w:rsidTr="00027668">
        <w:trPr>
          <w:trHeight w:val="87"/>
        </w:trPr>
        <w:tc>
          <w:tcPr>
            <w:tcW w:w="1733" w:type="dxa"/>
            <w:gridSpan w:val="2"/>
          </w:tcPr>
          <w:p w14:paraId="0D028476" w14:textId="77777777" w:rsidR="006D00F6" w:rsidRPr="00D96A06" w:rsidRDefault="006D00F6" w:rsidP="00AD205B">
            <w:pPr>
              <w:pStyle w:val="Heading1"/>
              <w:jc w:val="left"/>
              <w:rPr>
                <w:sz w:val="19"/>
                <w:szCs w:val="19"/>
              </w:rPr>
            </w:pPr>
            <w:r w:rsidRPr="00D96A06">
              <w:rPr>
                <w:sz w:val="19"/>
                <w:szCs w:val="19"/>
              </w:rPr>
              <w:t>Education</w:t>
            </w:r>
          </w:p>
        </w:tc>
        <w:tc>
          <w:tcPr>
            <w:tcW w:w="8887" w:type="dxa"/>
          </w:tcPr>
          <w:sdt>
            <w:sdtPr>
              <w:rPr>
                <w:caps w:val="0"/>
                <w:color w:val="595959" w:themeColor="text1" w:themeTint="A6"/>
                <w:kern w:val="0"/>
                <w:sz w:val="19"/>
                <w:szCs w:val="19"/>
              </w:rPr>
              <w:id w:val="-1119604901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380376421"/>
                  <w:placeholder>
                    <w:docPart w:val="5DE76A1DF57E470E96BC94DBB961876F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14:paraId="34A05B37" w14:textId="77777777" w:rsidR="006D00F6" w:rsidRPr="00D96A06" w:rsidRDefault="006D00F6" w:rsidP="00C97F5C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Kennesaw State University</w:t>
                    </w:r>
                    <w:r w:rsidRPr="00D96A06">
                      <w:rPr>
                        <w:sz w:val="19"/>
                        <w:szCs w:val="19"/>
                      </w:rPr>
                      <w:t>, Marietta, Georgia</w:t>
                    </w:r>
                  </w:p>
                  <w:p w14:paraId="06D8173D" w14:textId="227CC12B" w:rsidR="006D00F6" w:rsidRPr="00D96A06" w:rsidRDefault="006D00F6" w:rsidP="00C97F5C">
                    <w:pPr>
                      <w:pStyle w:val="Heading3"/>
                      <w:spacing w:after="2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Master of Science in Software Engineering</w:t>
                    </w:r>
                    <w:r w:rsidR="00604C2A">
                      <w:rPr>
                        <w:sz w:val="19"/>
                        <w:szCs w:val="19"/>
                      </w:rPr>
                      <w:t>,</w:t>
                    </w:r>
                    <w:r w:rsidR="00D52BEF">
                      <w:rPr>
                        <w:sz w:val="19"/>
                        <w:szCs w:val="19"/>
                      </w:rPr>
                      <w:t xml:space="preserve"> December 2018</w:t>
                    </w:r>
                  </w:p>
                  <w:p w14:paraId="2B0032DD" w14:textId="500A2E55" w:rsidR="006D00F6" w:rsidRPr="00D96A06" w:rsidRDefault="006D00F6" w:rsidP="00D96A06">
                    <w:pPr>
                      <w:pStyle w:val="Heading3"/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GPA 3.3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225732529"/>
                  <w:placeholder>
                    <w:docPart w:val="9190D38C29CF4F9A98F52B91B832FDFB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14:paraId="7FCEE386" w14:textId="77777777" w:rsidR="006D00F6" w:rsidRPr="00D96A06" w:rsidRDefault="006D00F6" w:rsidP="00C97F5C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Georgia Institute of Technology,</w:t>
                    </w:r>
                    <w:r w:rsidRPr="00D96A06">
                      <w:rPr>
                        <w:sz w:val="19"/>
                        <w:szCs w:val="19"/>
                      </w:rPr>
                      <w:t xml:space="preserve"> atlanta, georgia</w:t>
                    </w:r>
                  </w:p>
                  <w:p w14:paraId="519FC0F4" w14:textId="26900586" w:rsidR="006D00F6" w:rsidRPr="00D96A06" w:rsidRDefault="006D00F6" w:rsidP="00D96A06">
                    <w:pPr>
                      <w:pStyle w:val="Heading3"/>
                      <w:spacing w:after="2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fullstack web development bootcamp</w:t>
                    </w:r>
                    <w:r w:rsidR="00C2123D">
                      <w:rPr>
                        <w:sz w:val="19"/>
                        <w:szCs w:val="19"/>
                      </w:rPr>
                      <w:t>, May 201</w:t>
                    </w:r>
                    <w:r w:rsidR="000959B0">
                      <w:rPr>
                        <w:sz w:val="19"/>
                        <w:szCs w:val="19"/>
                      </w:rPr>
                      <w:t>8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9"/>
                    <w:szCs w:val="19"/>
                  </w:rPr>
                  <w:id w:val="1485590055"/>
                  <w:placeholder>
                    <w:docPart w:val="C492BD03E5204C6F83D0305E3897FE5B"/>
                  </w:placeholder>
                  <w15:repeatingSectionItem/>
                </w:sdtPr>
                <w:sdtEndPr/>
                <w:sdtContent>
                  <w:p w14:paraId="78BA327E" w14:textId="77777777" w:rsidR="006D00F6" w:rsidRPr="00D96A06" w:rsidRDefault="006D00F6" w:rsidP="00C97F5C">
                    <w:pPr>
                      <w:pStyle w:val="Heading2"/>
                      <w:spacing w:after="40" w:line="240" w:lineRule="auto"/>
                      <w:rPr>
                        <w:caps w:val="0"/>
                        <w:color w:val="595959" w:themeColor="text1" w:themeTint="A6"/>
                        <w:kern w:val="0"/>
                        <w:sz w:val="19"/>
                        <w:szCs w:val="19"/>
                      </w:rPr>
                    </w:pPr>
                    <w:r w:rsidRPr="00D96A06">
                      <w:rPr>
                        <w:rStyle w:val="Strong"/>
                        <w:sz w:val="19"/>
                        <w:szCs w:val="19"/>
                      </w:rPr>
                      <w:t>Clayton State university</w:t>
                    </w:r>
                    <w:r w:rsidRPr="00D96A06">
                      <w:rPr>
                        <w:sz w:val="19"/>
                        <w:szCs w:val="19"/>
                      </w:rPr>
                      <w:t>, morrow, georgia</w:t>
                    </w:r>
                  </w:p>
                  <w:p w14:paraId="26B9E2F9" w14:textId="5E5C7116" w:rsidR="00DE5DE4" w:rsidRPr="00DE5DE4" w:rsidRDefault="006D00F6" w:rsidP="00DE5DE4">
                    <w:pPr>
                      <w:pStyle w:val="Heading3"/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Bachelor of liberal arts</w:t>
                    </w:r>
                    <w:r w:rsidR="00C2123D">
                      <w:rPr>
                        <w:sz w:val="19"/>
                        <w:szCs w:val="19"/>
                      </w:rPr>
                      <w:t>, M</w:t>
                    </w:r>
                    <w:r w:rsidR="000959B0">
                      <w:rPr>
                        <w:sz w:val="19"/>
                        <w:szCs w:val="19"/>
                      </w:rPr>
                      <w:t>ay 2012</w:t>
                    </w:r>
                  </w:p>
                  <w:p w14:paraId="418FF8D3" w14:textId="09FA3A58" w:rsidR="006D00F6" w:rsidRPr="00D96A06" w:rsidRDefault="006D00F6" w:rsidP="00C97F5C">
                    <w:pPr>
                      <w:spacing w:after="0"/>
                      <w:rPr>
                        <w:sz w:val="19"/>
                        <w:szCs w:val="19"/>
                      </w:rPr>
                    </w:pPr>
                    <w:r w:rsidRPr="00D96A06">
                      <w:rPr>
                        <w:sz w:val="19"/>
                        <w:szCs w:val="19"/>
                      </w:rPr>
                      <w:t>Minor: Business Administration                    Minor: Fitness Management</w:t>
                    </w:r>
                    <w:r w:rsidR="00DE5DE4">
                      <w:rPr>
                        <w:sz w:val="19"/>
                        <w:szCs w:val="19"/>
                      </w:rPr>
                      <w:t xml:space="preserve"> </w:t>
                    </w:r>
                  </w:p>
                </w:sdtContent>
              </w:sdt>
            </w:sdtContent>
          </w:sdt>
        </w:tc>
      </w:tr>
    </w:tbl>
    <w:p w14:paraId="293F857A" w14:textId="77777777" w:rsidR="00C77CB3" w:rsidRDefault="00C77CB3" w:rsidP="006D00F6">
      <w:pPr>
        <w:spacing w:after="0"/>
      </w:pPr>
    </w:p>
    <w:sectPr w:rsidR="00C77CB3" w:rsidSect="00397ABD">
      <w:footerReference w:type="default" r:id="rId12"/>
      <w:pgSz w:w="12240" w:h="15840"/>
      <w:pgMar w:top="432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9EE74" w14:textId="77777777" w:rsidR="0023325B" w:rsidRDefault="0023325B">
      <w:pPr>
        <w:spacing w:after="0" w:line="240" w:lineRule="auto"/>
      </w:pPr>
      <w:r>
        <w:separator/>
      </w:r>
    </w:p>
  </w:endnote>
  <w:endnote w:type="continuationSeparator" w:id="0">
    <w:p w14:paraId="00112486" w14:textId="77777777" w:rsidR="0023325B" w:rsidRDefault="0023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8262C" w14:textId="5721D32B" w:rsidR="00C97F5C" w:rsidRDefault="00C97F5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CBA4F" w14:textId="77777777" w:rsidR="0023325B" w:rsidRDefault="0023325B">
      <w:pPr>
        <w:spacing w:after="0" w:line="240" w:lineRule="auto"/>
      </w:pPr>
      <w:r>
        <w:separator/>
      </w:r>
    </w:p>
  </w:footnote>
  <w:footnote w:type="continuationSeparator" w:id="0">
    <w:p w14:paraId="6FA63EA9" w14:textId="77777777" w:rsidR="0023325B" w:rsidRDefault="0023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7841"/>
    <w:multiLevelType w:val="hybridMultilevel"/>
    <w:tmpl w:val="7158A610"/>
    <w:lvl w:ilvl="0" w:tplc="9DBA7276">
      <w:start w:val="1"/>
      <w:numFmt w:val="bullet"/>
      <w:suff w:val="nothing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C300EE6"/>
    <w:multiLevelType w:val="hybridMultilevel"/>
    <w:tmpl w:val="6E74D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97D60"/>
    <w:multiLevelType w:val="hybridMultilevel"/>
    <w:tmpl w:val="27D2E890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49E7007"/>
    <w:multiLevelType w:val="hybridMultilevel"/>
    <w:tmpl w:val="70BC6D24"/>
    <w:lvl w:ilvl="0" w:tplc="808CD97E">
      <w:start w:val="1"/>
      <w:numFmt w:val="bullet"/>
      <w:lvlText w:val=""/>
      <w:lvlJc w:val="left"/>
      <w:pPr>
        <w:ind w:left="144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D7597"/>
    <w:multiLevelType w:val="hybridMultilevel"/>
    <w:tmpl w:val="DBF4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66998"/>
    <w:multiLevelType w:val="hybridMultilevel"/>
    <w:tmpl w:val="2B805CE6"/>
    <w:lvl w:ilvl="0" w:tplc="2AA8E27C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6" w15:restartNumberingAfterBreak="0">
    <w:nsid w:val="2BB21848"/>
    <w:multiLevelType w:val="hybridMultilevel"/>
    <w:tmpl w:val="1256D97E"/>
    <w:lvl w:ilvl="0" w:tplc="17464770">
      <w:start w:val="1"/>
      <w:numFmt w:val="bullet"/>
      <w:lvlText w:val=""/>
      <w:lvlJc w:val="left"/>
      <w:pPr>
        <w:ind w:left="14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303F0"/>
    <w:multiLevelType w:val="hybridMultilevel"/>
    <w:tmpl w:val="70CE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713DC"/>
    <w:multiLevelType w:val="hybridMultilevel"/>
    <w:tmpl w:val="3EF2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237A8"/>
    <w:multiLevelType w:val="hybridMultilevel"/>
    <w:tmpl w:val="D8C6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E706D"/>
    <w:multiLevelType w:val="hybridMultilevel"/>
    <w:tmpl w:val="BE844B32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1" w15:restartNumberingAfterBreak="0">
    <w:nsid w:val="46FF5E4E"/>
    <w:multiLevelType w:val="hybridMultilevel"/>
    <w:tmpl w:val="EE1C689C"/>
    <w:lvl w:ilvl="0" w:tplc="8B022EBE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534D6930"/>
    <w:multiLevelType w:val="hybridMultilevel"/>
    <w:tmpl w:val="4D18E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450FC9"/>
    <w:multiLevelType w:val="hybridMultilevel"/>
    <w:tmpl w:val="8D741870"/>
    <w:lvl w:ilvl="0" w:tplc="78D4DA28">
      <w:start w:val="1"/>
      <w:numFmt w:val="bullet"/>
      <w:suff w:val="nothing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5D98661C"/>
    <w:multiLevelType w:val="hybridMultilevel"/>
    <w:tmpl w:val="07E8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F4783"/>
    <w:multiLevelType w:val="hybridMultilevel"/>
    <w:tmpl w:val="4B88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E5465"/>
    <w:multiLevelType w:val="hybridMultilevel"/>
    <w:tmpl w:val="DCF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F2F22"/>
    <w:multiLevelType w:val="hybridMultilevel"/>
    <w:tmpl w:val="17323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C79FB"/>
    <w:multiLevelType w:val="hybridMultilevel"/>
    <w:tmpl w:val="DA68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5"/>
  </w:num>
  <w:num w:numId="4">
    <w:abstractNumId w:val="3"/>
  </w:num>
  <w:num w:numId="5">
    <w:abstractNumId w:val="1"/>
  </w:num>
  <w:num w:numId="6">
    <w:abstractNumId w:val="12"/>
  </w:num>
  <w:num w:numId="7">
    <w:abstractNumId w:val="7"/>
  </w:num>
  <w:num w:numId="8">
    <w:abstractNumId w:val="6"/>
  </w:num>
  <w:num w:numId="9">
    <w:abstractNumId w:val="11"/>
  </w:num>
  <w:num w:numId="10">
    <w:abstractNumId w:val="5"/>
  </w:num>
  <w:num w:numId="11">
    <w:abstractNumId w:val="0"/>
  </w:num>
  <w:num w:numId="12">
    <w:abstractNumId w:val="10"/>
  </w:num>
  <w:num w:numId="13">
    <w:abstractNumId w:val="2"/>
  </w:num>
  <w:num w:numId="14">
    <w:abstractNumId w:val="13"/>
  </w:num>
  <w:num w:numId="15">
    <w:abstractNumId w:val="14"/>
  </w:num>
  <w:num w:numId="16">
    <w:abstractNumId w:val="8"/>
  </w:num>
  <w:num w:numId="17">
    <w:abstractNumId w:val="16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C33"/>
    <w:rsid w:val="00000442"/>
    <w:rsid w:val="0000582D"/>
    <w:rsid w:val="00011343"/>
    <w:rsid w:val="00025F76"/>
    <w:rsid w:val="00027668"/>
    <w:rsid w:val="00035DA3"/>
    <w:rsid w:val="000534FF"/>
    <w:rsid w:val="00055F96"/>
    <w:rsid w:val="000914FC"/>
    <w:rsid w:val="00091828"/>
    <w:rsid w:val="00094CA2"/>
    <w:rsid w:val="000959B0"/>
    <w:rsid w:val="000B0A62"/>
    <w:rsid w:val="001009D1"/>
    <w:rsid w:val="00100D24"/>
    <w:rsid w:val="00106DED"/>
    <w:rsid w:val="00107BF3"/>
    <w:rsid w:val="00110967"/>
    <w:rsid w:val="00114358"/>
    <w:rsid w:val="00122424"/>
    <w:rsid w:val="00147B07"/>
    <w:rsid w:val="00166DBE"/>
    <w:rsid w:val="00176244"/>
    <w:rsid w:val="00181F19"/>
    <w:rsid w:val="00183D01"/>
    <w:rsid w:val="00190C52"/>
    <w:rsid w:val="00197F4A"/>
    <w:rsid w:val="001B0330"/>
    <w:rsid w:val="001C2732"/>
    <w:rsid w:val="001C7918"/>
    <w:rsid w:val="001D18A0"/>
    <w:rsid w:val="001D4150"/>
    <w:rsid w:val="001E2EBD"/>
    <w:rsid w:val="00200ABD"/>
    <w:rsid w:val="002071A0"/>
    <w:rsid w:val="00210AA3"/>
    <w:rsid w:val="00217837"/>
    <w:rsid w:val="00224128"/>
    <w:rsid w:val="00232F2D"/>
    <w:rsid w:val="0023325B"/>
    <w:rsid w:val="0024067B"/>
    <w:rsid w:val="00246023"/>
    <w:rsid w:val="00262D23"/>
    <w:rsid w:val="00265CC5"/>
    <w:rsid w:val="0026692F"/>
    <w:rsid w:val="00267556"/>
    <w:rsid w:val="002746CE"/>
    <w:rsid w:val="00294313"/>
    <w:rsid w:val="002949E3"/>
    <w:rsid w:val="00295523"/>
    <w:rsid w:val="002C023C"/>
    <w:rsid w:val="002C78C0"/>
    <w:rsid w:val="002D13EB"/>
    <w:rsid w:val="002D1EAB"/>
    <w:rsid w:val="002E05E8"/>
    <w:rsid w:val="002E54C3"/>
    <w:rsid w:val="002E6CE8"/>
    <w:rsid w:val="002F3E61"/>
    <w:rsid w:val="002F67CD"/>
    <w:rsid w:val="002F744F"/>
    <w:rsid w:val="0030074B"/>
    <w:rsid w:val="00306576"/>
    <w:rsid w:val="00316F74"/>
    <w:rsid w:val="00317D70"/>
    <w:rsid w:val="00320CD7"/>
    <w:rsid w:val="00325D67"/>
    <w:rsid w:val="00331677"/>
    <w:rsid w:val="003424EA"/>
    <w:rsid w:val="0034642E"/>
    <w:rsid w:val="00382820"/>
    <w:rsid w:val="00384D55"/>
    <w:rsid w:val="003862E9"/>
    <w:rsid w:val="003867B1"/>
    <w:rsid w:val="00397ABD"/>
    <w:rsid w:val="003C06D0"/>
    <w:rsid w:val="003C7C98"/>
    <w:rsid w:val="003D356B"/>
    <w:rsid w:val="003E1915"/>
    <w:rsid w:val="003F228E"/>
    <w:rsid w:val="003F3F67"/>
    <w:rsid w:val="003F5C99"/>
    <w:rsid w:val="00414477"/>
    <w:rsid w:val="00433ACC"/>
    <w:rsid w:val="0043534F"/>
    <w:rsid w:val="004541B1"/>
    <w:rsid w:val="00472AA2"/>
    <w:rsid w:val="00484188"/>
    <w:rsid w:val="0048572E"/>
    <w:rsid w:val="00487F31"/>
    <w:rsid w:val="004A00BA"/>
    <w:rsid w:val="004A1126"/>
    <w:rsid w:val="004B0259"/>
    <w:rsid w:val="004B5DE1"/>
    <w:rsid w:val="004C4A17"/>
    <w:rsid w:val="004E21F7"/>
    <w:rsid w:val="004F7951"/>
    <w:rsid w:val="00505371"/>
    <w:rsid w:val="00513B8C"/>
    <w:rsid w:val="005165C2"/>
    <w:rsid w:val="00530A8A"/>
    <w:rsid w:val="00547C33"/>
    <w:rsid w:val="00551074"/>
    <w:rsid w:val="00551675"/>
    <w:rsid w:val="00556C41"/>
    <w:rsid w:val="00575DA0"/>
    <w:rsid w:val="005A22D2"/>
    <w:rsid w:val="005C1F55"/>
    <w:rsid w:val="005D40EB"/>
    <w:rsid w:val="005E52B7"/>
    <w:rsid w:val="005E5C02"/>
    <w:rsid w:val="005E6964"/>
    <w:rsid w:val="006038E4"/>
    <w:rsid w:val="00604C2A"/>
    <w:rsid w:val="00611628"/>
    <w:rsid w:val="006242D3"/>
    <w:rsid w:val="006302ED"/>
    <w:rsid w:val="0063030D"/>
    <w:rsid w:val="006317E8"/>
    <w:rsid w:val="00632B3E"/>
    <w:rsid w:val="00644B0E"/>
    <w:rsid w:val="0065606B"/>
    <w:rsid w:val="006715BA"/>
    <w:rsid w:val="00673B98"/>
    <w:rsid w:val="00683AD2"/>
    <w:rsid w:val="006854D7"/>
    <w:rsid w:val="006A140C"/>
    <w:rsid w:val="006B64DE"/>
    <w:rsid w:val="006C0D71"/>
    <w:rsid w:val="006D00F6"/>
    <w:rsid w:val="006D1CFF"/>
    <w:rsid w:val="006D5F6B"/>
    <w:rsid w:val="006D6299"/>
    <w:rsid w:val="006E427C"/>
    <w:rsid w:val="006E45B7"/>
    <w:rsid w:val="00701360"/>
    <w:rsid w:val="007163FF"/>
    <w:rsid w:val="0072260C"/>
    <w:rsid w:val="00727FF9"/>
    <w:rsid w:val="0073193F"/>
    <w:rsid w:val="00733242"/>
    <w:rsid w:val="00743BD9"/>
    <w:rsid w:val="00750D9D"/>
    <w:rsid w:val="00760503"/>
    <w:rsid w:val="00766D33"/>
    <w:rsid w:val="00767E9C"/>
    <w:rsid w:val="00770072"/>
    <w:rsid w:val="0077368B"/>
    <w:rsid w:val="00776683"/>
    <w:rsid w:val="00791014"/>
    <w:rsid w:val="007B286C"/>
    <w:rsid w:val="007C49B3"/>
    <w:rsid w:val="007D0E69"/>
    <w:rsid w:val="00804162"/>
    <w:rsid w:val="00807B88"/>
    <w:rsid w:val="00816892"/>
    <w:rsid w:val="00843B05"/>
    <w:rsid w:val="00847018"/>
    <w:rsid w:val="0085504A"/>
    <w:rsid w:val="00856729"/>
    <w:rsid w:val="008642DD"/>
    <w:rsid w:val="00883FDD"/>
    <w:rsid w:val="00893BF2"/>
    <w:rsid w:val="00896338"/>
    <w:rsid w:val="008B2DE0"/>
    <w:rsid w:val="008C2DFA"/>
    <w:rsid w:val="008C521B"/>
    <w:rsid w:val="008C7D91"/>
    <w:rsid w:val="008D285C"/>
    <w:rsid w:val="008D72C7"/>
    <w:rsid w:val="008E4EFC"/>
    <w:rsid w:val="008F0FD8"/>
    <w:rsid w:val="008F118F"/>
    <w:rsid w:val="008F2C5D"/>
    <w:rsid w:val="008F44F9"/>
    <w:rsid w:val="008F611B"/>
    <w:rsid w:val="008F6A4B"/>
    <w:rsid w:val="00912D40"/>
    <w:rsid w:val="00916CE8"/>
    <w:rsid w:val="00917160"/>
    <w:rsid w:val="009213DB"/>
    <w:rsid w:val="00946E28"/>
    <w:rsid w:val="0095107B"/>
    <w:rsid w:val="009524B5"/>
    <w:rsid w:val="00987687"/>
    <w:rsid w:val="009E4B94"/>
    <w:rsid w:val="009E605F"/>
    <w:rsid w:val="009F66C6"/>
    <w:rsid w:val="00A00EA5"/>
    <w:rsid w:val="00A14337"/>
    <w:rsid w:val="00A1497E"/>
    <w:rsid w:val="00A16E4B"/>
    <w:rsid w:val="00A2456F"/>
    <w:rsid w:val="00A278BD"/>
    <w:rsid w:val="00A4690B"/>
    <w:rsid w:val="00A47DAC"/>
    <w:rsid w:val="00A52E42"/>
    <w:rsid w:val="00A67E81"/>
    <w:rsid w:val="00A752D3"/>
    <w:rsid w:val="00AB7AD5"/>
    <w:rsid w:val="00AD205B"/>
    <w:rsid w:val="00AF1637"/>
    <w:rsid w:val="00AF7C8E"/>
    <w:rsid w:val="00B1610F"/>
    <w:rsid w:val="00B16BED"/>
    <w:rsid w:val="00B27628"/>
    <w:rsid w:val="00B3284E"/>
    <w:rsid w:val="00B40099"/>
    <w:rsid w:val="00B431F4"/>
    <w:rsid w:val="00B467B6"/>
    <w:rsid w:val="00B54B08"/>
    <w:rsid w:val="00B63A0E"/>
    <w:rsid w:val="00B7086F"/>
    <w:rsid w:val="00B71090"/>
    <w:rsid w:val="00B77B9C"/>
    <w:rsid w:val="00BA19FE"/>
    <w:rsid w:val="00BA201C"/>
    <w:rsid w:val="00BA3C32"/>
    <w:rsid w:val="00BB3754"/>
    <w:rsid w:val="00BD0B80"/>
    <w:rsid w:val="00BD5248"/>
    <w:rsid w:val="00BD6979"/>
    <w:rsid w:val="00BE5F5E"/>
    <w:rsid w:val="00BE6E0F"/>
    <w:rsid w:val="00BF136D"/>
    <w:rsid w:val="00C0008F"/>
    <w:rsid w:val="00C2123D"/>
    <w:rsid w:val="00C22250"/>
    <w:rsid w:val="00C22D59"/>
    <w:rsid w:val="00C27B6C"/>
    <w:rsid w:val="00C33EA4"/>
    <w:rsid w:val="00C4014E"/>
    <w:rsid w:val="00C42754"/>
    <w:rsid w:val="00C42C22"/>
    <w:rsid w:val="00C446E0"/>
    <w:rsid w:val="00C45423"/>
    <w:rsid w:val="00C469FB"/>
    <w:rsid w:val="00C50340"/>
    <w:rsid w:val="00C77CB3"/>
    <w:rsid w:val="00C9181B"/>
    <w:rsid w:val="00C97F5C"/>
    <w:rsid w:val="00CA46A5"/>
    <w:rsid w:val="00CA61DB"/>
    <w:rsid w:val="00CB5621"/>
    <w:rsid w:val="00CC3E6E"/>
    <w:rsid w:val="00CD1047"/>
    <w:rsid w:val="00CF3CB3"/>
    <w:rsid w:val="00CF5833"/>
    <w:rsid w:val="00D00FBB"/>
    <w:rsid w:val="00D1083C"/>
    <w:rsid w:val="00D14A31"/>
    <w:rsid w:val="00D214E3"/>
    <w:rsid w:val="00D219C5"/>
    <w:rsid w:val="00D305D8"/>
    <w:rsid w:val="00D52BEF"/>
    <w:rsid w:val="00D57D85"/>
    <w:rsid w:val="00D63F21"/>
    <w:rsid w:val="00D66CCB"/>
    <w:rsid w:val="00D8032E"/>
    <w:rsid w:val="00D87402"/>
    <w:rsid w:val="00D9157B"/>
    <w:rsid w:val="00D94317"/>
    <w:rsid w:val="00D96A06"/>
    <w:rsid w:val="00DA24F3"/>
    <w:rsid w:val="00DB09B8"/>
    <w:rsid w:val="00DB0C96"/>
    <w:rsid w:val="00DB1836"/>
    <w:rsid w:val="00DB2163"/>
    <w:rsid w:val="00DC2A30"/>
    <w:rsid w:val="00DC6931"/>
    <w:rsid w:val="00DE5DE4"/>
    <w:rsid w:val="00DF0A4D"/>
    <w:rsid w:val="00E11697"/>
    <w:rsid w:val="00E13872"/>
    <w:rsid w:val="00E510DA"/>
    <w:rsid w:val="00E52EC5"/>
    <w:rsid w:val="00E753AA"/>
    <w:rsid w:val="00E75BD8"/>
    <w:rsid w:val="00E9567A"/>
    <w:rsid w:val="00E97326"/>
    <w:rsid w:val="00EA56A1"/>
    <w:rsid w:val="00EA583F"/>
    <w:rsid w:val="00EB1A81"/>
    <w:rsid w:val="00EB518D"/>
    <w:rsid w:val="00EB720B"/>
    <w:rsid w:val="00EC3DBB"/>
    <w:rsid w:val="00EC552E"/>
    <w:rsid w:val="00EE11A7"/>
    <w:rsid w:val="00EE755D"/>
    <w:rsid w:val="00EE7E0F"/>
    <w:rsid w:val="00EF640B"/>
    <w:rsid w:val="00F0161C"/>
    <w:rsid w:val="00F0609E"/>
    <w:rsid w:val="00F13411"/>
    <w:rsid w:val="00F20501"/>
    <w:rsid w:val="00F23FA4"/>
    <w:rsid w:val="00F270C3"/>
    <w:rsid w:val="00F36458"/>
    <w:rsid w:val="00F445CB"/>
    <w:rsid w:val="00F53660"/>
    <w:rsid w:val="00F57A4B"/>
    <w:rsid w:val="00F649A4"/>
    <w:rsid w:val="00F67AFA"/>
    <w:rsid w:val="00F9035A"/>
    <w:rsid w:val="00F95499"/>
    <w:rsid w:val="00FA301A"/>
    <w:rsid w:val="00FA6CF6"/>
    <w:rsid w:val="00FB0392"/>
    <w:rsid w:val="00FC0EA8"/>
    <w:rsid w:val="00FC2064"/>
    <w:rsid w:val="00FC2D7E"/>
    <w:rsid w:val="00FD261F"/>
    <w:rsid w:val="00FD6D6B"/>
    <w:rsid w:val="00FE18D6"/>
    <w:rsid w:val="00F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92A3"/>
  <w15:chartTrackingRefBased/>
  <w15:docId w15:val="{CE618E8B-EF4D-4EF2-9EE8-7B634C06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6D5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AA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AA"/>
    <w:rPr>
      <w:rFonts w:ascii="Segoe UI" w:hAnsi="Segoe UI" w:cs="Segoe UI"/>
    </w:rPr>
  </w:style>
  <w:style w:type="character" w:styleId="Hyperlink">
    <w:name w:val="Hyperlink"/>
    <w:basedOn w:val="DefaultParagraphFont"/>
    <w:uiPriority w:val="99"/>
    <w:unhideWhenUsed/>
    <w:rsid w:val="00743BD9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BD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5F96"/>
    <w:rPr>
      <w:color w:val="F792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394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avodellasode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aLaUnlimited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in/kavodel-lasode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odel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E3722DF5C34F0B8806BB076CBA7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3FF02-0BEC-4D4F-B26C-234F6C745BF7}"/>
      </w:docPartPr>
      <w:docPartBody>
        <w:p w:rsidR="00535707" w:rsidRDefault="00141761">
          <w:pPr>
            <w:pStyle w:val="49E3722DF5C34F0B8806BB076CBA7A4F"/>
          </w:pPr>
          <w:r>
            <w:t>[Your Name]</w:t>
          </w:r>
        </w:p>
      </w:docPartBody>
    </w:docPart>
    <w:docPart>
      <w:docPartPr>
        <w:name w:val="5DE76A1DF57E470E96BC94DBB9618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C34E5-1456-416D-8BF3-9F0252286CD5}"/>
      </w:docPartPr>
      <w:docPartBody>
        <w:p w:rsidR="00E6168F" w:rsidRDefault="00B5382C" w:rsidP="00B5382C">
          <w:pPr>
            <w:pStyle w:val="5DE76A1DF57E470E96BC94DBB961876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190D38C29CF4F9A98F52B91B832F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F7F27-29BD-4D72-9155-B6CC767367BA}"/>
      </w:docPartPr>
      <w:docPartBody>
        <w:p w:rsidR="00E6168F" w:rsidRDefault="00B5382C" w:rsidP="00B5382C">
          <w:pPr>
            <w:pStyle w:val="9190D38C29CF4F9A98F52B91B832FDF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492BD03E5204C6F83D0305E3897F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B75DD-CC47-4A58-BC9D-DCE5C4A01837}"/>
      </w:docPartPr>
      <w:docPartBody>
        <w:p w:rsidR="00E6168F" w:rsidRDefault="00B5382C" w:rsidP="00B5382C">
          <w:pPr>
            <w:pStyle w:val="C492BD03E5204C6F83D0305E3897FE5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62D"/>
    <w:rsid w:val="0003625A"/>
    <w:rsid w:val="0006537B"/>
    <w:rsid w:val="00072A05"/>
    <w:rsid w:val="00075D06"/>
    <w:rsid w:val="00096702"/>
    <w:rsid w:val="000D2583"/>
    <w:rsid w:val="00113931"/>
    <w:rsid w:val="00136958"/>
    <w:rsid w:val="00141761"/>
    <w:rsid w:val="001B60A1"/>
    <w:rsid w:val="00263123"/>
    <w:rsid w:val="0029474C"/>
    <w:rsid w:val="0032086A"/>
    <w:rsid w:val="0032752C"/>
    <w:rsid w:val="00333A74"/>
    <w:rsid w:val="00345896"/>
    <w:rsid w:val="0037032E"/>
    <w:rsid w:val="00373A73"/>
    <w:rsid w:val="0038560E"/>
    <w:rsid w:val="0039753D"/>
    <w:rsid w:val="003D4753"/>
    <w:rsid w:val="00493A6D"/>
    <w:rsid w:val="004A30C2"/>
    <w:rsid w:val="004E70DA"/>
    <w:rsid w:val="00535707"/>
    <w:rsid w:val="005B52F2"/>
    <w:rsid w:val="005B6B2A"/>
    <w:rsid w:val="00613A07"/>
    <w:rsid w:val="00665FE7"/>
    <w:rsid w:val="006A48EB"/>
    <w:rsid w:val="00700E24"/>
    <w:rsid w:val="00715B5F"/>
    <w:rsid w:val="00720C06"/>
    <w:rsid w:val="007314D0"/>
    <w:rsid w:val="00753790"/>
    <w:rsid w:val="00770F62"/>
    <w:rsid w:val="0077539D"/>
    <w:rsid w:val="007916C0"/>
    <w:rsid w:val="007A3762"/>
    <w:rsid w:val="008022B5"/>
    <w:rsid w:val="00817153"/>
    <w:rsid w:val="008649B5"/>
    <w:rsid w:val="00885CB3"/>
    <w:rsid w:val="00886ABB"/>
    <w:rsid w:val="009338BE"/>
    <w:rsid w:val="0094462D"/>
    <w:rsid w:val="00950FEE"/>
    <w:rsid w:val="009567B2"/>
    <w:rsid w:val="00980492"/>
    <w:rsid w:val="00996718"/>
    <w:rsid w:val="009C7A39"/>
    <w:rsid w:val="00A53E79"/>
    <w:rsid w:val="00AE1BBD"/>
    <w:rsid w:val="00B265C7"/>
    <w:rsid w:val="00B5382C"/>
    <w:rsid w:val="00B94399"/>
    <w:rsid w:val="00BB070B"/>
    <w:rsid w:val="00BB7C0A"/>
    <w:rsid w:val="00C46CE7"/>
    <w:rsid w:val="00C9776F"/>
    <w:rsid w:val="00CA5D36"/>
    <w:rsid w:val="00CB0BF4"/>
    <w:rsid w:val="00CD06F7"/>
    <w:rsid w:val="00CF1462"/>
    <w:rsid w:val="00D059DA"/>
    <w:rsid w:val="00D60CB5"/>
    <w:rsid w:val="00E0221B"/>
    <w:rsid w:val="00E6168F"/>
    <w:rsid w:val="00E8684A"/>
    <w:rsid w:val="00E95F11"/>
    <w:rsid w:val="00E97748"/>
    <w:rsid w:val="00ED4432"/>
    <w:rsid w:val="00F23B68"/>
    <w:rsid w:val="00F62AFF"/>
    <w:rsid w:val="00F64341"/>
    <w:rsid w:val="00F82043"/>
    <w:rsid w:val="00F87762"/>
    <w:rsid w:val="00FB5177"/>
    <w:rsid w:val="00FD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E3722DF5C34F0B8806BB076CBA7A4F">
    <w:name w:val="49E3722DF5C34F0B8806BB076CBA7A4F"/>
  </w:style>
  <w:style w:type="paragraph" w:customStyle="1" w:styleId="B4A49170218E425DA1277EE294971AB9">
    <w:name w:val="B4A49170218E425DA1277EE294971AB9"/>
  </w:style>
  <w:style w:type="paragraph" w:customStyle="1" w:styleId="56948E3585734D4A842E7976764E43DF">
    <w:name w:val="56948E3585734D4A842E7976764E43DF"/>
  </w:style>
  <w:style w:type="paragraph" w:customStyle="1" w:styleId="059918C23BEE44419DE18F8C21C391BD">
    <w:name w:val="059918C23BEE44419DE18F8C21C391BD"/>
  </w:style>
  <w:style w:type="paragraph" w:customStyle="1" w:styleId="91B23E8C55DA49159F7F288BA5B13281">
    <w:name w:val="91B23E8C55DA49159F7F288BA5B13281"/>
  </w:style>
  <w:style w:type="paragraph" w:customStyle="1" w:styleId="8033CFEACBEA4292B80CC30B861F1517">
    <w:name w:val="8033CFEACBEA4292B80CC30B861F1517"/>
  </w:style>
  <w:style w:type="character" w:styleId="PlaceholderText">
    <w:name w:val="Placeholder Text"/>
    <w:basedOn w:val="DefaultParagraphFont"/>
    <w:uiPriority w:val="99"/>
    <w:semiHidden/>
    <w:rsid w:val="00B5382C"/>
    <w:rPr>
      <w:color w:val="808080"/>
    </w:rPr>
  </w:style>
  <w:style w:type="paragraph" w:customStyle="1" w:styleId="81B4FF3427E04149B41F06DF3348685A">
    <w:name w:val="81B4FF3427E04149B41F06DF3348685A"/>
  </w:style>
  <w:style w:type="character" w:styleId="Strong">
    <w:name w:val="Strong"/>
    <w:basedOn w:val="DefaultParagraphFont"/>
    <w:uiPriority w:val="22"/>
    <w:qFormat/>
    <w:rsid w:val="0094462D"/>
    <w:rPr>
      <w:b/>
      <w:bCs/>
    </w:rPr>
  </w:style>
  <w:style w:type="paragraph" w:customStyle="1" w:styleId="39F956DB32C34C1EB356576F5097B03B">
    <w:name w:val="39F956DB32C34C1EB356576F5097B03B"/>
  </w:style>
  <w:style w:type="paragraph" w:customStyle="1" w:styleId="B2AD013C4AD04A17A6B9744AA3AD682E">
    <w:name w:val="B2AD013C4AD04A17A6B9744AA3AD682E"/>
  </w:style>
  <w:style w:type="paragraph" w:customStyle="1" w:styleId="A123214777064C3FBE9B5436792BDF0A">
    <w:name w:val="A123214777064C3FBE9B5436792BDF0A"/>
  </w:style>
  <w:style w:type="paragraph" w:customStyle="1" w:styleId="D4136EA4F37C439FAE9EEECCABDEE3B9">
    <w:name w:val="D4136EA4F37C439FAE9EEECCABDEE3B9"/>
  </w:style>
  <w:style w:type="paragraph" w:customStyle="1" w:styleId="292822F156964BCDAF6BDDFA52141E52">
    <w:name w:val="292822F156964BCDAF6BDDFA52141E52"/>
  </w:style>
  <w:style w:type="paragraph" w:customStyle="1" w:styleId="B5F36EFF718D452398852F6414A2AA0C">
    <w:name w:val="B5F36EFF718D452398852F6414A2AA0C"/>
  </w:style>
  <w:style w:type="paragraph" w:customStyle="1" w:styleId="341BEFA6C294466FB91A2D9A7C18B3A5">
    <w:name w:val="341BEFA6C294466FB91A2D9A7C18B3A5"/>
  </w:style>
  <w:style w:type="paragraph" w:customStyle="1" w:styleId="9D5FBCF2F1BE43E597E1D82977F5B8CF">
    <w:name w:val="9D5FBCF2F1BE43E597E1D82977F5B8CF"/>
  </w:style>
  <w:style w:type="paragraph" w:customStyle="1" w:styleId="175BB56CE92E4A0C87E01658F6320692">
    <w:name w:val="175BB56CE92E4A0C87E01658F6320692"/>
  </w:style>
  <w:style w:type="paragraph" w:customStyle="1" w:styleId="2B1EB58625474C67922CAACFF0CFADCC">
    <w:name w:val="2B1EB58625474C67922CAACFF0CFADCC"/>
  </w:style>
  <w:style w:type="paragraph" w:customStyle="1" w:styleId="F8D8EA6D6E3140A5B90D3F48D0805F84">
    <w:name w:val="F8D8EA6D6E3140A5B90D3F48D0805F84"/>
  </w:style>
  <w:style w:type="paragraph" w:customStyle="1" w:styleId="76FE30524D3B4BBCB936DE4526C716A6">
    <w:name w:val="76FE30524D3B4BBCB936DE4526C716A6"/>
  </w:style>
  <w:style w:type="paragraph" w:customStyle="1" w:styleId="CA9422B13F504D6DBE6102DF2E55CABC">
    <w:name w:val="CA9422B13F504D6DBE6102DF2E55CABC"/>
  </w:style>
  <w:style w:type="paragraph" w:customStyle="1" w:styleId="084E3D8F71F04C49BB78791A3774239C">
    <w:name w:val="084E3D8F71F04C49BB78791A3774239C"/>
  </w:style>
  <w:style w:type="paragraph" w:customStyle="1" w:styleId="4B97E090BF424D68AB7EFA6168DD3CD6">
    <w:name w:val="4B97E090BF424D68AB7EFA6168DD3CD6"/>
    <w:rsid w:val="0094462D"/>
  </w:style>
  <w:style w:type="paragraph" w:customStyle="1" w:styleId="294BAB2E580B4A06929B8ADB4F77725F">
    <w:name w:val="294BAB2E580B4A06929B8ADB4F77725F"/>
    <w:rsid w:val="0094462D"/>
  </w:style>
  <w:style w:type="paragraph" w:customStyle="1" w:styleId="AB64E9F5A720423E965FF8CC997D875D">
    <w:name w:val="AB64E9F5A720423E965FF8CC997D875D"/>
    <w:rsid w:val="0094462D"/>
  </w:style>
  <w:style w:type="paragraph" w:customStyle="1" w:styleId="8027ECC40A404CDC996D2D218ECC865D">
    <w:name w:val="8027ECC40A404CDC996D2D218ECC865D"/>
    <w:rsid w:val="0094462D"/>
  </w:style>
  <w:style w:type="paragraph" w:customStyle="1" w:styleId="2E4BC0B2AFFD41F59C933B77710227B4">
    <w:name w:val="2E4BC0B2AFFD41F59C933B77710227B4"/>
    <w:rsid w:val="0094462D"/>
  </w:style>
  <w:style w:type="paragraph" w:customStyle="1" w:styleId="23721E25FF8346A69BD549D4E964CB5D">
    <w:name w:val="23721E25FF8346A69BD549D4E964CB5D"/>
    <w:rsid w:val="0094462D"/>
  </w:style>
  <w:style w:type="paragraph" w:customStyle="1" w:styleId="278838A2F4E74193B9C19D8C86552EFC">
    <w:name w:val="278838A2F4E74193B9C19D8C86552EFC"/>
    <w:rsid w:val="0094462D"/>
  </w:style>
  <w:style w:type="paragraph" w:customStyle="1" w:styleId="08C8BDDF6421419583A195BD401975E7">
    <w:name w:val="08C8BDDF6421419583A195BD401975E7"/>
    <w:rsid w:val="0094462D"/>
  </w:style>
  <w:style w:type="paragraph" w:customStyle="1" w:styleId="216DB7633A104A87A0D711B197777F93">
    <w:name w:val="216DB7633A104A87A0D711B197777F93"/>
    <w:rsid w:val="0094462D"/>
  </w:style>
  <w:style w:type="paragraph" w:customStyle="1" w:styleId="8779C75F4EB949A784CBBF61CAA33EBE">
    <w:name w:val="8779C75F4EB949A784CBBF61CAA33EBE"/>
    <w:rsid w:val="0094462D"/>
  </w:style>
  <w:style w:type="paragraph" w:customStyle="1" w:styleId="8D60A24E38264A0A9EE547E64A27CEDD">
    <w:name w:val="8D60A24E38264A0A9EE547E64A27CEDD"/>
    <w:rsid w:val="0094462D"/>
  </w:style>
  <w:style w:type="paragraph" w:customStyle="1" w:styleId="C6F915CE633B481C97B80A9C93DCB5DC">
    <w:name w:val="C6F915CE633B481C97B80A9C93DCB5DC"/>
    <w:rsid w:val="0094462D"/>
  </w:style>
  <w:style w:type="paragraph" w:customStyle="1" w:styleId="CF406890FA6644879E23C44B7B489CB8">
    <w:name w:val="CF406890FA6644879E23C44B7B489CB8"/>
    <w:rsid w:val="0094462D"/>
  </w:style>
  <w:style w:type="paragraph" w:customStyle="1" w:styleId="F86270AFEF2F4C10BC39E0D23174F782">
    <w:name w:val="F86270AFEF2F4C10BC39E0D23174F782"/>
    <w:rsid w:val="0094462D"/>
  </w:style>
  <w:style w:type="paragraph" w:customStyle="1" w:styleId="2C84235EA06E4F658C2F879678946DE4">
    <w:name w:val="2C84235EA06E4F658C2F879678946DE4"/>
    <w:rsid w:val="0094462D"/>
  </w:style>
  <w:style w:type="paragraph" w:customStyle="1" w:styleId="29079515A6FD430A94A2C352E9D0D4D8">
    <w:name w:val="29079515A6FD430A94A2C352E9D0D4D8"/>
    <w:rsid w:val="0094462D"/>
  </w:style>
  <w:style w:type="paragraph" w:customStyle="1" w:styleId="CA4A5153926646C2AC50B134EF8B60FE">
    <w:name w:val="CA4A5153926646C2AC50B134EF8B60FE"/>
    <w:rsid w:val="0094462D"/>
  </w:style>
  <w:style w:type="paragraph" w:customStyle="1" w:styleId="6C536C856D0D4ADE9C5910EA8D88DCE6">
    <w:name w:val="6C536C856D0D4ADE9C5910EA8D88DCE6"/>
    <w:rsid w:val="0094462D"/>
  </w:style>
  <w:style w:type="paragraph" w:customStyle="1" w:styleId="D1B6AF9B3CC949FBBF88497D0C667F59">
    <w:name w:val="D1B6AF9B3CC949FBBF88497D0C667F59"/>
    <w:rsid w:val="0094462D"/>
  </w:style>
  <w:style w:type="paragraph" w:customStyle="1" w:styleId="0C2986A5EB9C46F69D682DFC722B1567">
    <w:name w:val="0C2986A5EB9C46F69D682DFC722B1567"/>
    <w:rsid w:val="0094462D"/>
  </w:style>
  <w:style w:type="paragraph" w:customStyle="1" w:styleId="EBA779CA51254BCB8BD344FCC17B529B">
    <w:name w:val="EBA779CA51254BCB8BD344FCC17B529B"/>
    <w:rsid w:val="0094462D"/>
  </w:style>
  <w:style w:type="paragraph" w:customStyle="1" w:styleId="230C49FC0C684D17A4212016F6D8B744">
    <w:name w:val="230C49FC0C684D17A4212016F6D8B744"/>
    <w:rsid w:val="0094462D"/>
  </w:style>
  <w:style w:type="paragraph" w:customStyle="1" w:styleId="74A71651203A4B8C8E6792749FB8A47A">
    <w:name w:val="74A71651203A4B8C8E6792749FB8A47A"/>
    <w:rsid w:val="0094462D"/>
  </w:style>
  <w:style w:type="paragraph" w:customStyle="1" w:styleId="FE154A2D8DCD4ACF9F3F3682746C3D51">
    <w:name w:val="FE154A2D8DCD4ACF9F3F3682746C3D51"/>
    <w:rsid w:val="0094462D"/>
  </w:style>
  <w:style w:type="paragraph" w:customStyle="1" w:styleId="E9C5F0F8CE0E4049BD11115F4AF312A9">
    <w:name w:val="E9C5F0F8CE0E4049BD11115F4AF312A9"/>
    <w:rsid w:val="0094462D"/>
  </w:style>
  <w:style w:type="paragraph" w:customStyle="1" w:styleId="BC6509547FBF47D89AA98FC3E32EEF4C">
    <w:name w:val="BC6509547FBF47D89AA98FC3E32EEF4C"/>
    <w:rsid w:val="0094462D"/>
  </w:style>
  <w:style w:type="paragraph" w:customStyle="1" w:styleId="0FB63947EEEC40D18B17D7FE355CDFAC">
    <w:name w:val="0FB63947EEEC40D18B17D7FE355CDFAC"/>
    <w:rsid w:val="0094462D"/>
  </w:style>
  <w:style w:type="paragraph" w:customStyle="1" w:styleId="2636288708D94902887F11B30BF092CE">
    <w:name w:val="2636288708D94902887F11B30BF092CE"/>
    <w:rsid w:val="0094462D"/>
  </w:style>
  <w:style w:type="paragraph" w:customStyle="1" w:styleId="290D333F95F6400FA124180862F343D3">
    <w:name w:val="290D333F95F6400FA124180862F343D3"/>
    <w:rsid w:val="0094462D"/>
  </w:style>
  <w:style w:type="paragraph" w:customStyle="1" w:styleId="DA33C8F03E4D42F5A1E9E5EB81DEA6AE">
    <w:name w:val="DA33C8F03E4D42F5A1E9E5EB81DEA6AE"/>
    <w:rsid w:val="0094462D"/>
  </w:style>
  <w:style w:type="paragraph" w:customStyle="1" w:styleId="69C485F9C5F5411D87C5F21637DDF4F5">
    <w:name w:val="69C485F9C5F5411D87C5F21637DDF4F5"/>
    <w:rsid w:val="0094462D"/>
  </w:style>
  <w:style w:type="paragraph" w:customStyle="1" w:styleId="CE3E0D20587E4DA09BF2E68E1FBD2E4B">
    <w:name w:val="CE3E0D20587E4DA09BF2E68E1FBD2E4B"/>
    <w:rsid w:val="0094462D"/>
  </w:style>
  <w:style w:type="paragraph" w:customStyle="1" w:styleId="91450506C17F48889A4E6308C1C241E5">
    <w:name w:val="91450506C17F48889A4E6308C1C241E5"/>
    <w:rsid w:val="0094462D"/>
  </w:style>
  <w:style w:type="paragraph" w:customStyle="1" w:styleId="7E992C595A2A472C9E3387CF0A1E8927">
    <w:name w:val="7E992C595A2A472C9E3387CF0A1E8927"/>
    <w:rsid w:val="0094462D"/>
  </w:style>
  <w:style w:type="paragraph" w:customStyle="1" w:styleId="8C7BB0FD8A894C3FBDA8DBC69231A319">
    <w:name w:val="8C7BB0FD8A894C3FBDA8DBC69231A319"/>
    <w:rsid w:val="0094462D"/>
  </w:style>
  <w:style w:type="paragraph" w:customStyle="1" w:styleId="3AAF9914FD044FCFA4B85CB991F055C4">
    <w:name w:val="3AAF9914FD044FCFA4B85CB991F055C4"/>
    <w:rsid w:val="0094462D"/>
  </w:style>
  <w:style w:type="paragraph" w:customStyle="1" w:styleId="724EB6A9ED164E7792F75F76841E5F5D">
    <w:name w:val="724EB6A9ED164E7792F75F76841E5F5D"/>
    <w:rsid w:val="0094462D"/>
  </w:style>
  <w:style w:type="paragraph" w:customStyle="1" w:styleId="BAE90E35806D4C8897D726454F1518BA">
    <w:name w:val="BAE90E35806D4C8897D726454F1518BA"/>
    <w:rsid w:val="0094462D"/>
  </w:style>
  <w:style w:type="paragraph" w:customStyle="1" w:styleId="C7189C98925D4BA0AE7577581A1D0720">
    <w:name w:val="C7189C98925D4BA0AE7577581A1D0720"/>
    <w:rsid w:val="0094462D"/>
  </w:style>
  <w:style w:type="paragraph" w:customStyle="1" w:styleId="D4FD227FF92840ED95A489942002A305">
    <w:name w:val="D4FD227FF92840ED95A489942002A305"/>
    <w:rsid w:val="0094462D"/>
  </w:style>
  <w:style w:type="paragraph" w:customStyle="1" w:styleId="D986502351A24D6C8CF71002D83D68F4">
    <w:name w:val="D986502351A24D6C8CF71002D83D68F4"/>
    <w:rsid w:val="0094462D"/>
  </w:style>
  <w:style w:type="paragraph" w:customStyle="1" w:styleId="77C5AF43090A4AAEB17DF356EA7B4BBA">
    <w:name w:val="77C5AF43090A4AAEB17DF356EA7B4BBA"/>
    <w:rsid w:val="0094462D"/>
  </w:style>
  <w:style w:type="paragraph" w:customStyle="1" w:styleId="0715758737B5488CAD625AE24AB2BF52">
    <w:name w:val="0715758737B5488CAD625AE24AB2BF52"/>
    <w:rsid w:val="0094462D"/>
  </w:style>
  <w:style w:type="paragraph" w:customStyle="1" w:styleId="5F7BDD8DA7E040128B18522327864E33">
    <w:name w:val="5F7BDD8DA7E040128B18522327864E33"/>
    <w:rsid w:val="0094462D"/>
  </w:style>
  <w:style w:type="paragraph" w:customStyle="1" w:styleId="0EDF0C31DA1D4ED689E320325BE9690C">
    <w:name w:val="0EDF0C31DA1D4ED689E320325BE9690C"/>
    <w:rsid w:val="0094462D"/>
  </w:style>
  <w:style w:type="paragraph" w:customStyle="1" w:styleId="F3EAEDB9AD43426AA3D80FD411DCAC86">
    <w:name w:val="F3EAEDB9AD43426AA3D80FD411DCAC86"/>
    <w:rsid w:val="0094462D"/>
  </w:style>
  <w:style w:type="paragraph" w:customStyle="1" w:styleId="D1ECE0FCE4B54C1F8C85B0FB119E34B0">
    <w:name w:val="D1ECE0FCE4B54C1F8C85B0FB119E34B0"/>
    <w:rsid w:val="0094462D"/>
  </w:style>
  <w:style w:type="paragraph" w:customStyle="1" w:styleId="AD88A17BE0F1466099F243C61BB6C0CE">
    <w:name w:val="AD88A17BE0F1466099F243C61BB6C0CE"/>
    <w:rsid w:val="0094462D"/>
  </w:style>
  <w:style w:type="paragraph" w:customStyle="1" w:styleId="D204E6807912425BB7715D3F6B68E766">
    <w:name w:val="D204E6807912425BB7715D3F6B68E766"/>
    <w:rsid w:val="0094462D"/>
  </w:style>
  <w:style w:type="paragraph" w:customStyle="1" w:styleId="6D5548E08F84479BABA140FD3385B203">
    <w:name w:val="6D5548E08F84479BABA140FD3385B203"/>
    <w:rsid w:val="0094462D"/>
  </w:style>
  <w:style w:type="paragraph" w:customStyle="1" w:styleId="F7EB5C982E85439EB541BAA554899DAD">
    <w:name w:val="F7EB5C982E85439EB541BAA554899DAD"/>
    <w:rsid w:val="0094462D"/>
  </w:style>
  <w:style w:type="paragraph" w:customStyle="1" w:styleId="C6BF4C81C2B54E8CAFC7BB074CE3F382">
    <w:name w:val="C6BF4C81C2B54E8CAFC7BB074CE3F382"/>
    <w:rsid w:val="0094462D"/>
  </w:style>
  <w:style w:type="paragraph" w:customStyle="1" w:styleId="4DCF797ED4324899A4B42B5211131C15">
    <w:name w:val="4DCF797ED4324899A4B42B5211131C15"/>
    <w:rsid w:val="0094462D"/>
  </w:style>
  <w:style w:type="paragraph" w:customStyle="1" w:styleId="DF9EDB0072404C8180A43EB32A911D70">
    <w:name w:val="DF9EDB0072404C8180A43EB32A911D70"/>
    <w:rsid w:val="0094462D"/>
  </w:style>
  <w:style w:type="paragraph" w:customStyle="1" w:styleId="F3FB31D30AEE4801B50FE88E69C813E9">
    <w:name w:val="F3FB31D30AEE4801B50FE88E69C813E9"/>
    <w:rsid w:val="0094462D"/>
  </w:style>
  <w:style w:type="paragraph" w:customStyle="1" w:styleId="6EE284CA5902486FB135B16E9CC015B8">
    <w:name w:val="6EE284CA5902486FB135B16E9CC015B8"/>
    <w:rsid w:val="0094462D"/>
  </w:style>
  <w:style w:type="paragraph" w:customStyle="1" w:styleId="88080AA0F63F4E5BB54FEE9A163F9ED2">
    <w:name w:val="88080AA0F63F4E5BB54FEE9A163F9ED2"/>
    <w:rsid w:val="0094462D"/>
  </w:style>
  <w:style w:type="paragraph" w:customStyle="1" w:styleId="3E848C000B37492984E72DE0B4398891">
    <w:name w:val="3E848C000B37492984E72DE0B4398891"/>
    <w:rsid w:val="0094462D"/>
  </w:style>
  <w:style w:type="paragraph" w:customStyle="1" w:styleId="5E4E5C323117409BA49B5FA36D3AB124">
    <w:name w:val="5E4E5C323117409BA49B5FA36D3AB124"/>
    <w:rsid w:val="0094462D"/>
  </w:style>
  <w:style w:type="paragraph" w:customStyle="1" w:styleId="7CAD79D61DFB40BAB1E53C9962F88A0C">
    <w:name w:val="7CAD79D61DFB40BAB1E53C9962F88A0C"/>
    <w:rsid w:val="0094462D"/>
  </w:style>
  <w:style w:type="paragraph" w:customStyle="1" w:styleId="7B26D642D33946AD8F2AC79D717A9EB7">
    <w:name w:val="7B26D642D33946AD8F2AC79D717A9EB7"/>
    <w:rsid w:val="0094462D"/>
  </w:style>
  <w:style w:type="paragraph" w:customStyle="1" w:styleId="CDE82ADB06704FE0873ED5592B3D7AD1">
    <w:name w:val="CDE82ADB06704FE0873ED5592B3D7AD1"/>
    <w:rsid w:val="0094462D"/>
  </w:style>
  <w:style w:type="paragraph" w:customStyle="1" w:styleId="6A7F2AEF48234F68BFF398EE307D2190">
    <w:name w:val="6A7F2AEF48234F68BFF398EE307D2190"/>
    <w:rsid w:val="0094462D"/>
  </w:style>
  <w:style w:type="paragraph" w:customStyle="1" w:styleId="2F8D9CF778714502BE80169246F65E2E">
    <w:name w:val="2F8D9CF778714502BE80169246F65E2E"/>
    <w:rsid w:val="0094462D"/>
  </w:style>
  <w:style w:type="paragraph" w:customStyle="1" w:styleId="24DE977165264C8D90E709D4065CAC1C">
    <w:name w:val="24DE977165264C8D90E709D4065CAC1C"/>
    <w:rsid w:val="0094462D"/>
  </w:style>
  <w:style w:type="paragraph" w:customStyle="1" w:styleId="A2F404E97CAD420192466F6C06252DC6">
    <w:name w:val="A2F404E97CAD420192466F6C06252DC6"/>
    <w:rsid w:val="0094462D"/>
  </w:style>
  <w:style w:type="paragraph" w:customStyle="1" w:styleId="1205894F68414156AF6976D6BF653FAD">
    <w:name w:val="1205894F68414156AF6976D6BF653FAD"/>
    <w:rsid w:val="0094462D"/>
  </w:style>
  <w:style w:type="paragraph" w:customStyle="1" w:styleId="6059EF46C28E4571A84EDD125F4F457B">
    <w:name w:val="6059EF46C28E4571A84EDD125F4F457B"/>
    <w:rsid w:val="0094462D"/>
  </w:style>
  <w:style w:type="paragraph" w:customStyle="1" w:styleId="F4EBDF8096B94D5F92B355DDD231151B">
    <w:name w:val="F4EBDF8096B94D5F92B355DDD231151B"/>
    <w:rsid w:val="0094462D"/>
  </w:style>
  <w:style w:type="paragraph" w:customStyle="1" w:styleId="1FE9F82F49F7424A8C812060334D3074">
    <w:name w:val="1FE9F82F49F7424A8C812060334D3074"/>
    <w:rsid w:val="0094462D"/>
  </w:style>
  <w:style w:type="paragraph" w:customStyle="1" w:styleId="3CE4A9F9375A4F8CBE4C1F0EDCCB7ED1">
    <w:name w:val="3CE4A9F9375A4F8CBE4C1F0EDCCB7ED1"/>
    <w:rsid w:val="0094462D"/>
  </w:style>
  <w:style w:type="paragraph" w:customStyle="1" w:styleId="37BBE9CE73844551AEADA7BF7C2ECB82">
    <w:name w:val="37BBE9CE73844551AEADA7BF7C2ECB82"/>
    <w:rsid w:val="0094462D"/>
  </w:style>
  <w:style w:type="paragraph" w:customStyle="1" w:styleId="9247AB5203334393AB0AE4BD91F5E662">
    <w:name w:val="9247AB5203334393AB0AE4BD91F5E662"/>
    <w:rsid w:val="0094462D"/>
  </w:style>
  <w:style w:type="paragraph" w:customStyle="1" w:styleId="C9744F1B124641C1933B7D64B21F6920">
    <w:name w:val="C9744F1B124641C1933B7D64B21F6920"/>
    <w:rsid w:val="0094462D"/>
  </w:style>
  <w:style w:type="paragraph" w:customStyle="1" w:styleId="C09E149E04D74CE79F2426AF47ED8A75">
    <w:name w:val="C09E149E04D74CE79F2426AF47ED8A75"/>
    <w:rsid w:val="0094462D"/>
  </w:style>
  <w:style w:type="paragraph" w:customStyle="1" w:styleId="E5E2DE8324DF4C4CBA0A6BEAB79CE52B">
    <w:name w:val="E5E2DE8324DF4C4CBA0A6BEAB79CE52B"/>
    <w:rsid w:val="0094462D"/>
  </w:style>
  <w:style w:type="paragraph" w:customStyle="1" w:styleId="134B7D76C904461591D994FCA1B78AAE">
    <w:name w:val="134B7D76C904461591D994FCA1B78AAE"/>
    <w:rsid w:val="0094462D"/>
  </w:style>
  <w:style w:type="paragraph" w:customStyle="1" w:styleId="D5F7B66839354CEEA155954D779B9E59">
    <w:name w:val="D5F7B66839354CEEA155954D779B9E59"/>
    <w:rsid w:val="0094462D"/>
  </w:style>
  <w:style w:type="paragraph" w:customStyle="1" w:styleId="2C827454B551470399C40D64236EB808">
    <w:name w:val="2C827454B551470399C40D64236EB808"/>
    <w:rsid w:val="0094462D"/>
  </w:style>
  <w:style w:type="paragraph" w:customStyle="1" w:styleId="759E88E3BE684AD79B08EAF3065B3E5A">
    <w:name w:val="759E88E3BE684AD79B08EAF3065B3E5A"/>
    <w:rsid w:val="0094462D"/>
  </w:style>
  <w:style w:type="paragraph" w:customStyle="1" w:styleId="BB08A49186DC4DEEAC975C9690726449">
    <w:name w:val="BB08A49186DC4DEEAC975C9690726449"/>
    <w:rsid w:val="0094462D"/>
  </w:style>
  <w:style w:type="paragraph" w:customStyle="1" w:styleId="D2C1A0655A244F508EB4BC1BBDA6C33A">
    <w:name w:val="D2C1A0655A244F508EB4BC1BBDA6C33A"/>
    <w:rsid w:val="0094462D"/>
  </w:style>
  <w:style w:type="paragraph" w:customStyle="1" w:styleId="BF80935A8EEB4BBB8DD31690D5E9D7CF">
    <w:name w:val="BF80935A8EEB4BBB8DD31690D5E9D7CF"/>
    <w:rsid w:val="0094462D"/>
  </w:style>
  <w:style w:type="paragraph" w:customStyle="1" w:styleId="556F9AE2AF6B40FAA6983B981F41A884">
    <w:name w:val="556F9AE2AF6B40FAA6983B981F41A884"/>
    <w:rsid w:val="0094462D"/>
  </w:style>
  <w:style w:type="paragraph" w:customStyle="1" w:styleId="832472FA906A4E46B31382CDE2A55421">
    <w:name w:val="832472FA906A4E46B31382CDE2A55421"/>
    <w:rsid w:val="0094462D"/>
  </w:style>
  <w:style w:type="paragraph" w:customStyle="1" w:styleId="2B592B6DA7CD489CAA72F28281E61EB4">
    <w:name w:val="2B592B6DA7CD489CAA72F28281E61EB4"/>
    <w:rsid w:val="0094462D"/>
  </w:style>
  <w:style w:type="paragraph" w:customStyle="1" w:styleId="6D1ACB9803E2479EA5ED24E262ED4555">
    <w:name w:val="6D1ACB9803E2479EA5ED24E262ED4555"/>
    <w:rsid w:val="0094462D"/>
  </w:style>
  <w:style w:type="paragraph" w:customStyle="1" w:styleId="BAB46904790E45B0ADF032E200C97956">
    <w:name w:val="BAB46904790E45B0ADF032E200C97956"/>
    <w:rsid w:val="0094462D"/>
  </w:style>
  <w:style w:type="paragraph" w:customStyle="1" w:styleId="397B0275461944C1A43D7320F5A9D648">
    <w:name w:val="397B0275461944C1A43D7320F5A9D648"/>
    <w:rsid w:val="0094462D"/>
  </w:style>
  <w:style w:type="paragraph" w:customStyle="1" w:styleId="0E0F3405278F4C6499ED726DAA82A616">
    <w:name w:val="0E0F3405278F4C6499ED726DAA82A616"/>
    <w:rsid w:val="0094462D"/>
  </w:style>
  <w:style w:type="paragraph" w:customStyle="1" w:styleId="604233AD5E8F460B91B341C81F22E02C">
    <w:name w:val="604233AD5E8F460B91B341C81F22E02C"/>
    <w:rsid w:val="0094462D"/>
  </w:style>
  <w:style w:type="paragraph" w:customStyle="1" w:styleId="B1DBEEDD1F0049D19DF9FEAFAB10FA19">
    <w:name w:val="B1DBEEDD1F0049D19DF9FEAFAB10FA19"/>
    <w:rsid w:val="0094462D"/>
  </w:style>
  <w:style w:type="paragraph" w:customStyle="1" w:styleId="409CA8871A7842BEB4DCF8AA7B052B8F">
    <w:name w:val="409CA8871A7842BEB4DCF8AA7B052B8F"/>
    <w:rsid w:val="0094462D"/>
  </w:style>
  <w:style w:type="paragraph" w:customStyle="1" w:styleId="731A126DB3EE4AD2BFC20CF376AE0862">
    <w:name w:val="731A126DB3EE4AD2BFC20CF376AE0862"/>
    <w:rsid w:val="0094462D"/>
  </w:style>
  <w:style w:type="paragraph" w:customStyle="1" w:styleId="DD87DA155A894648AE644A6C735AFBD6">
    <w:name w:val="DD87DA155A894648AE644A6C735AFBD6"/>
    <w:rsid w:val="0094462D"/>
  </w:style>
  <w:style w:type="paragraph" w:customStyle="1" w:styleId="377117995F48490BA493387EE38805C7">
    <w:name w:val="377117995F48490BA493387EE38805C7"/>
    <w:rsid w:val="0094462D"/>
  </w:style>
  <w:style w:type="paragraph" w:customStyle="1" w:styleId="B98F7CCEB7654603B8DBB1CDDE9D858A">
    <w:name w:val="B98F7CCEB7654603B8DBB1CDDE9D858A"/>
    <w:rsid w:val="0094462D"/>
  </w:style>
  <w:style w:type="paragraph" w:customStyle="1" w:styleId="1CF60D1682934288A55314E5A4896E77">
    <w:name w:val="1CF60D1682934288A55314E5A4896E77"/>
    <w:rsid w:val="0094462D"/>
  </w:style>
  <w:style w:type="paragraph" w:customStyle="1" w:styleId="28DCDDEC6449478587CCEBB3FF42DE40">
    <w:name w:val="28DCDDEC6449478587CCEBB3FF42DE40"/>
    <w:rsid w:val="0094462D"/>
  </w:style>
  <w:style w:type="paragraph" w:customStyle="1" w:styleId="BCA0AE19212840B8B7D31FEDBCF25943">
    <w:name w:val="BCA0AE19212840B8B7D31FEDBCF25943"/>
    <w:rsid w:val="0094462D"/>
  </w:style>
  <w:style w:type="paragraph" w:customStyle="1" w:styleId="FF83DB0B54E94364AE0438075DBAABE7">
    <w:name w:val="FF83DB0B54E94364AE0438075DBAABE7"/>
    <w:rsid w:val="0094462D"/>
  </w:style>
  <w:style w:type="paragraph" w:customStyle="1" w:styleId="60021F36DDCD47A099DAAAEEA7EA2FA4">
    <w:name w:val="60021F36DDCD47A099DAAAEEA7EA2FA4"/>
    <w:rsid w:val="0094462D"/>
  </w:style>
  <w:style w:type="paragraph" w:customStyle="1" w:styleId="4BEF39225D794C63888DF377E0DBF7DF">
    <w:name w:val="4BEF39225D794C63888DF377E0DBF7DF"/>
    <w:rsid w:val="0094462D"/>
  </w:style>
  <w:style w:type="paragraph" w:customStyle="1" w:styleId="D96C45084D6C4E84B6D26234886ABE05">
    <w:name w:val="D96C45084D6C4E84B6D26234886ABE05"/>
    <w:rsid w:val="0094462D"/>
  </w:style>
  <w:style w:type="paragraph" w:customStyle="1" w:styleId="E828D77D98D643FB9A1C416E5A40D9CB">
    <w:name w:val="E828D77D98D643FB9A1C416E5A40D9CB"/>
    <w:rsid w:val="0094462D"/>
  </w:style>
  <w:style w:type="paragraph" w:customStyle="1" w:styleId="FAA70CBDD3E34F26A494BCA76F8BA55E">
    <w:name w:val="FAA70CBDD3E34F26A494BCA76F8BA55E"/>
    <w:rsid w:val="0094462D"/>
  </w:style>
  <w:style w:type="paragraph" w:customStyle="1" w:styleId="B33497F01D014D2EA05721D5F6D97F88">
    <w:name w:val="B33497F01D014D2EA05721D5F6D97F88"/>
    <w:rsid w:val="0094462D"/>
  </w:style>
  <w:style w:type="paragraph" w:customStyle="1" w:styleId="F509A64F36D041A69354E7900EFF0583">
    <w:name w:val="F509A64F36D041A69354E7900EFF0583"/>
    <w:rsid w:val="0094462D"/>
  </w:style>
  <w:style w:type="paragraph" w:customStyle="1" w:styleId="5870FC14A25E4199B8398737EE48BE38">
    <w:name w:val="5870FC14A25E4199B8398737EE48BE38"/>
    <w:rsid w:val="0094462D"/>
  </w:style>
  <w:style w:type="paragraph" w:customStyle="1" w:styleId="64A40DC64FB745329850090A9DA04BC0">
    <w:name w:val="64A40DC64FB745329850090A9DA04BC0"/>
    <w:rsid w:val="0094462D"/>
  </w:style>
  <w:style w:type="paragraph" w:customStyle="1" w:styleId="4F09B06F76454A9CA105E77C8C97D333">
    <w:name w:val="4F09B06F76454A9CA105E77C8C97D333"/>
    <w:rsid w:val="0094462D"/>
  </w:style>
  <w:style w:type="paragraph" w:customStyle="1" w:styleId="B573BC48C9614E509184EEC607625EE1">
    <w:name w:val="B573BC48C9614E509184EEC607625EE1"/>
    <w:rsid w:val="0094462D"/>
  </w:style>
  <w:style w:type="paragraph" w:customStyle="1" w:styleId="5900FE058282479EA9D0F95C9B3EB224">
    <w:name w:val="5900FE058282479EA9D0F95C9B3EB224"/>
    <w:rsid w:val="0094462D"/>
  </w:style>
  <w:style w:type="paragraph" w:customStyle="1" w:styleId="E103785BDF4A44DD9E24BB48072C1F8D">
    <w:name w:val="E103785BDF4A44DD9E24BB48072C1F8D"/>
    <w:rsid w:val="0094462D"/>
  </w:style>
  <w:style w:type="paragraph" w:customStyle="1" w:styleId="30EEF8A985AA46589EDDD700AE84BDA9">
    <w:name w:val="30EEF8A985AA46589EDDD700AE84BDA9"/>
    <w:rsid w:val="0094462D"/>
  </w:style>
  <w:style w:type="paragraph" w:customStyle="1" w:styleId="B05D2CCA048D4CBFA5FC9116A9F0FF2B">
    <w:name w:val="B05D2CCA048D4CBFA5FC9116A9F0FF2B"/>
    <w:rsid w:val="0094462D"/>
  </w:style>
  <w:style w:type="paragraph" w:customStyle="1" w:styleId="96AFE80AF7DC48678E4B620B3532D54C">
    <w:name w:val="96AFE80AF7DC48678E4B620B3532D54C"/>
    <w:rsid w:val="0094462D"/>
  </w:style>
  <w:style w:type="paragraph" w:customStyle="1" w:styleId="D8DDB658424F4CBB9E0F205F5DCA71F8">
    <w:name w:val="D8DDB658424F4CBB9E0F205F5DCA71F8"/>
    <w:rsid w:val="0094462D"/>
  </w:style>
  <w:style w:type="paragraph" w:customStyle="1" w:styleId="F36E2525B1154C9E856E1209274D70AB">
    <w:name w:val="F36E2525B1154C9E856E1209274D70AB"/>
    <w:rsid w:val="0094462D"/>
  </w:style>
  <w:style w:type="paragraph" w:customStyle="1" w:styleId="E811DDB1F4B048818D9EF19F8634ABC6">
    <w:name w:val="E811DDB1F4B048818D9EF19F8634ABC6"/>
    <w:rsid w:val="0094462D"/>
  </w:style>
  <w:style w:type="paragraph" w:customStyle="1" w:styleId="C973328DC43A47998C08D0B7E33879AB">
    <w:name w:val="C973328DC43A47998C08D0B7E33879AB"/>
    <w:rsid w:val="0094462D"/>
  </w:style>
  <w:style w:type="paragraph" w:customStyle="1" w:styleId="F8FB0ECD96E94C61938EDFF3854D938F">
    <w:name w:val="F8FB0ECD96E94C61938EDFF3854D938F"/>
    <w:rsid w:val="0094462D"/>
  </w:style>
  <w:style w:type="paragraph" w:customStyle="1" w:styleId="BFB9CC56AD034BF18A6DB3A84AD65A88">
    <w:name w:val="BFB9CC56AD034BF18A6DB3A84AD65A88"/>
    <w:rsid w:val="0094462D"/>
  </w:style>
  <w:style w:type="paragraph" w:customStyle="1" w:styleId="2018CFD03D9C4847A9D12E4D55FAAB74">
    <w:name w:val="2018CFD03D9C4847A9D12E4D55FAAB74"/>
    <w:rsid w:val="0094462D"/>
  </w:style>
  <w:style w:type="paragraph" w:customStyle="1" w:styleId="DC3A0F1EA8C847DF86B4A7C809B049FF">
    <w:name w:val="DC3A0F1EA8C847DF86B4A7C809B049FF"/>
    <w:rsid w:val="0094462D"/>
  </w:style>
  <w:style w:type="paragraph" w:customStyle="1" w:styleId="4170834438F54F1FB86F47302CBAEAB8">
    <w:name w:val="4170834438F54F1FB86F47302CBAEAB8"/>
    <w:rsid w:val="0094462D"/>
  </w:style>
  <w:style w:type="paragraph" w:customStyle="1" w:styleId="905B74B527D14984A6C71F6CC5F09E71">
    <w:name w:val="905B74B527D14984A6C71F6CC5F09E71"/>
    <w:rsid w:val="0094462D"/>
  </w:style>
  <w:style w:type="paragraph" w:customStyle="1" w:styleId="AC55B191DBDF45739539A13653857D31">
    <w:name w:val="AC55B191DBDF45739539A13653857D31"/>
    <w:rsid w:val="0094462D"/>
  </w:style>
  <w:style w:type="paragraph" w:customStyle="1" w:styleId="070852B7CFA14993B5AD6B11275916B7">
    <w:name w:val="070852B7CFA14993B5AD6B11275916B7"/>
    <w:rsid w:val="0094462D"/>
  </w:style>
  <w:style w:type="paragraph" w:customStyle="1" w:styleId="CE27D849026743B1AD32B6D92C313CFC">
    <w:name w:val="CE27D849026743B1AD32B6D92C313CFC"/>
    <w:rsid w:val="0094462D"/>
  </w:style>
  <w:style w:type="paragraph" w:customStyle="1" w:styleId="D40BDF8D9989412486213A76C775A720">
    <w:name w:val="D40BDF8D9989412486213A76C775A720"/>
    <w:rsid w:val="0094462D"/>
  </w:style>
  <w:style w:type="paragraph" w:customStyle="1" w:styleId="7967031272274E7CBCD260C64FD71AAA">
    <w:name w:val="7967031272274E7CBCD260C64FD71AAA"/>
    <w:rsid w:val="0094462D"/>
  </w:style>
  <w:style w:type="paragraph" w:customStyle="1" w:styleId="6453DD9CC5E0463E8846DD108E6AC2BD">
    <w:name w:val="6453DD9CC5E0463E8846DD108E6AC2BD"/>
    <w:rsid w:val="0094462D"/>
  </w:style>
  <w:style w:type="paragraph" w:customStyle="1" w:styleId="F80B9B8C9AA64136889842F0543AFF61">
    <w:name w:val="F80B9B8C9AA64136889842F0543AFF61"/>
    <w:rsid w:val="0094462D"/>
  </w:style>
  <w:style w:type="paragraph" w:customStyle="1" w:styleId="7C639254E4C546C9ACE0FCD1E8622C19">
    <w:name w:val="7C639254E4C546C9ACE0FCD1E8622C19"/>
    <w:rsid w:val="0094462D"/>
  </w:style>
  <w:style w:type="paragraph" w:customStyle="1" w:styleId="0FC5F43A0ECB4DB894571D90004ECF93">
    <w:name w:val="0FC5F43A0ECB4DB894571D90004ECF93"/>
    <w:rsid w:val="0094462D"/>
  </w:style>
  <w:style w:type="paragraph" w:customStyle="1" w:styleId="556FD0137DDE4AF6B2A09896C1BFF03A">
    <w:name w:val="556FD0137DDE4AF6B2A09896C1BFF03A"/>
    <w:rsid w:val="0094462D"/>
  </w:style>
  <w:style w:type="paragraph" w:customStyle="1" w:styleId="CA8621B5ADAA48669891455BA160E8DD">
    <w:name w:val="CA8621B5ADAA48669891455BA160E8DD"/>
    <w:rsid w:val="0094462D"/>
  </w:style>
  <w:style w:type="paragraph" w:customStyle="1" w:styleId="4A3E1F2FC0BE4745AA62904706EA84BC">
    <w:name w:val="4A3E1F2FC0BE4745AA62904706EA84BC"/>
    <w:rsid w:val="0094462D"/>
  </w:style>
  <w:style w:type="paragraph" w:customStyle="1" w:styleId="E46A33D9DCD3484194894EDF5C662FB9">
    <w:name w:val="E46A33D9DCD3484194894EDF5C662FB9"/>
    <w:rsid w:val="0094462D"/>
  </w:style>
  <w:style w:type="paragraph" w:customStyle="1" w:styleId="ED0D7468D55B4B9DBA83F8086CFAD877">
    <w:name w:val="ED0D7468D55B4B9DBA83F8086CFAD877"/>
    <w:rsid w:val="0094462D"/>
  </w:style>
  <w:style w:type="paragraph" w:customStyle="1" w:styleId="0BBFEFAF04574A0AB04CAC94A2BFA6F9">
    <w:name w:val="0BBFEFAF04574A0AB04CAC94A2BFA6F9"/>
    <w:rsid w:val="0094462D"/>
  </w:style>
  <w:style w:type="paragraph" w:customStyle="1" w:styleId="74271001F00D445F80A34FCC4E52888C">
    <w:name w:val="74271001F00D445F80A34FCC4E52888C"/>
    <w:rsid w:val="0094462D"/>
  </w:style>
  <w:style w:type="paragraph" w:customStyle="1" w:styleId="412AEA58FDEF4AE89213614D8B6E9795">
    <w:name w:val="412AEA58FDEF4AE89213614D8B6E9795"/>
    <w:rsid w:val="0094462D"/>
  </w:style>
  <w:style w:type="paragraph" w:customStyle="1" w:styleId="6E08BEE95936446596F1385FDDFB1C6D">
    <w:name w:val="6E08BEE95936446596F1385FDDFB1C6D"/>
    <w:rsid w:val="0094462D"/>
  </w:style>
  <w:style w:type="paragraph" w:customStyle="1" w:styleId="4687208F2BB347C7A369E4CE2D26137E">
    <w:name w:val="4687208F2BB347C7A369E4CE2D26137E"/>
    <w:rsid w:val="0094462D"/>
  </w:style>
  <w:style w:type="paragraph" w:customStyle="1" w:styleId="FEF4F031EC4E4EB09639757E5268A91B">
    <w:name w:val="FEF4F031EC4E4EB09639757E5268A91B"/>
    <w:rsid w:val="0094462D"/>
  </w:style>
  <w:style w:type="paragraph" w:customStyle="1" w:styleId="879B7330FB00484A9964D4EBFB0B96DC">
    <w:name w:val="879B7330FB00484A9964D4EBFB0B96DC"/>
    <w:rsid w:val="0094462D"/>
  </w:style>
  <w:style w:type="paragraph" w:customStyle="1" w:styleId="C2E7D5500C75480696B782C96191E603">
    <w:name w:val="C2E7D5500C75480696B782C96191E603"/>
    <w:rsid w:val="0094462D"/>
  </w:style>
  <w:style w:type="paragraph" w:customStyle="1" w:styleId="AE55E608FD8C44C28BD5901226ADC29D">
    <w:name w:val="AE55E608FD8C44C28BD5901226ADC29D"/>
    <w:rsid w:val="0094462D"/>
  </w:style>
  <w:style w:type="paragraph" w:customStyle="1" w:styleId="8D1C27018E5142CCBE7F8F464B9BEB0D">
    <w:name w:val="8D1C27018E5142CCBE7F8F464B9BEB0D"/>
    <w:rsid w:val="0094462D"/>
  </w:style>
  <w:style w:type="paragraph" w:customStyle="1" w:styleId="65364A4912B544F4AEA27D38421E6F77">
    <w:name w:val="65364A4912B544F4AEA27D38421E6F77"/>
    <w:rsid w:val="0094462D"/>
  </w:style>
  <w:style w:type="paragraph" w:customStyle="1" w:styleId="A3F0E8EC908D42139C13A22B3EAF98D6">
    <w:name w:val="A3F0E8EC908D42139C13A22B3EAF98D6"/>
    <w:rsid w:val="0094462D"/>
  </w:style>
  <w:style w:type="paragraph" w:customStyle="1" w:styleId="73BCEB7597F4456BB1C47052E685A75B">
    <w:name w:val="73BCEB7597F4456BB1C47052E685A75B"/>
    <w:rsid w:val="0094462D"/>
  </w:style>
  <w:style w:type="paragraph" w:customStyle="1" w:styleId="B2A9B017206E4335A18CFFB2E3DE2306">
    <w:name w:val="B2A9B017206E4335A18CFFB2E3DE2306"/>
    <w:rsid w:val="0094462D"/>
  </w:style>
  <w:style w:type="paragraph" w:customStyle="1" w:styleId="2B2048F3C99B49FD9BD517B0BE62E5F7">
    <w:name w:val="2B2048F3C99B49FD9BD517B0BE62E5F7"/>
    <w:rsid w:val="0094462D"/>
  </w:style>
  <w:style w:type="paragraph" w:customStyle="1" w:styleId="987C7CAE43EB4903BA8529F0F0726F3F">
    <w:name w:val="987C7CAE43EB4903BA8529F0F0726F3F"/>
    <w:rsid w:val="0094462D"/>
  </w:style>
  <w:style w:type="paragraph" w:customStyle="1" w:styleId="2F4DEEFAE65847238B24BB5DB6A6C15A">
    <w:name w:val="2F4DEEFAE65847238B24BB5DB6A6C15A"/>
    <w:rsid w:val="0094462D"/>
  </w:style>
  <w:style w:type="paragraph" w:customStyle="1" w:styleId="923559C147F341F98DF9E0BDA0C6E1B7">
    <w:name w:val="923559C147F341F98DF9E0BDA0C6E1B7"/>
    <w:rsid w:val="0094462D"/>
  </w:style>
  <w:style w:type="paragraph" w:customStyle="1" w:styleId="4F0B035DFEE845F0BE752CB86B7ADF79">
    <w:name w:val="4F0B035DFEE845F0BE752CB86B7ADF79"/>
    <w:rsid w:val="0094462D"/>
  </w:style>
  <w:style w:type="paragraph" w:customStyle="1" w:styleId="894899209A4049A0AF062F8547172B22">
    <w:name w:val="894899209A4049A0AF062F8547172B22"/>
    <w:rsid w:val="0094462D"/>
  </w:style>
  <w:style w:type="paragraph" w:customStyle="1" w:styleId="98AF7A295DDC4E28AE318D8208047DFE">
    <w:name w:val="98AF7A295DDC4E28AE318D8208047DFE"/>
    <w:rsid w:val="0094462D"/>
  </w:style>
  <w:style w:type="paragraph" w:customStyle="1" w:styleId="C8647CDCC8E345DABA232E1C2AE19B89">
    <w:name w:val="C8647CDCC8E345DABA232E1C2AE19B89"/>
    <w:rsid w:val="00535707"/>
  </w:style>
  <w:style w:type="paragraph" w:customStyle="1" w:styleId="5CC3BBA3AEEC4C4A8A6A38EFBC3C33DC">
    <w:name w:val="5CC3BBA3AEEC4C4A8A6A38EFBC3C33DC"/>
    <w:rsid w:val="00535707"/>
  </w:style>
  <w:style w:type="paragraph" w:customStyle="1" w:styleId="208F276FFF794FA382A1C4C59C969AF0">
    <w:name w:val="208F276FFF794FA382A1C4C59C969AF0"/>
    <w:rsid w:val="00535707"/>
  </w:style>
  <w:style w:type="paragraph" w:customStyle="1" w:styleId="EC15315CC9AF4F95B049B78006B04B57">
    <w:name w:val="EC15315CC9AF4F95B049B78006B04B57"/>
    <w:rsid w:val="00535707"/>
  </w:style>
  <w:style w:type="paragraph" w:customStyle="1" w:styleId="6FACB3B4835D4B0A8898C4753DDAC483">
    <w:name w:val="6FACB3B4835D4B0A8898C4753DDAC483"/>
    <w:rsid w:val="00535707"/>
  </w:style>
  <w:style w:type="paragraph" w:customStyle="1" w:styleId="DAC333CD58F84193B7BEAB56FF1030F1">
    <w:name w:val="DAC333CD58F84193B7BEAB56FF1030F1"/>
  </w:style>
  <w:style w:type="paragraph" w:customStyle="1" w:styleId="E2536B1F62D2436FA4C5400C7A74E902">
    <w:name w:val="E2536B1F62D2436FA4C5400C7A74E902"/>
  </w:style>
  <w:style w:type="paragraph" w:customStyle="1" w:styleId="BF05555FC3294F9ABAC15EA85A74DC19">
    <w:name w:val="BF05555FC3294F9ABAC15EA85A74DC19"/>
    <w:rsid w:val="00F62AFF"/>
  </w:style>
  <w:style w:type="paragraph" w:customStyle="1" w:styleId="F832F0B937BA47DE8CC13A9F04FA1443">
    <w:name w:val="F832F0B937BA47DE8CC13A9F04FA1443"/>
    <w:rsid w:val="00F62AFF"/>
  </w:style>
  <w:style w:type="paragraph" w:customStyle="1" w:styleId="FBC601D645774B9BAE2991D4D99774CF">
    <w:name w:val="FBC601D645774B9BAE2991D4D99774CF"/>
    <w:rsid w:val="00F62AFF"/>
  </w:style>
  <w:style w:type="paragraph" w:customStyle="1" w:styleId="15AFAA39212D440D80127E05DCADB9EE">
    <w:name w:val="15AFAA39212D440D80127E05DCADB9EE"/>
    <w:rsid w:val="00F62AFF"/>
  </w:style>
  <w:style w:type="paragraph" w:customStyle="1" w:styleId="B3A7FC51D7F34CBD900AA0791BF03B90">
    <w:name w:val="B3A7FC51D7F34CBD900AA0791BF03B90"/>
    <w:rsid w:val="00F62AFF"/>
  </w:style>
  <w:style w:type="paragraph" w:customStyle="1" w:styleId="DB1F4017EB9B4F60A10C4C47327749A5">
    <w:name w:val="DB1F4017EB9B4F60A10C4C47327749A5"/>
    <w:rsid w:val="00F62AFF"/>
  </w:style>
  <w:style w:type="paragraph" w:customStyle="1" w:styleId="0C0C705BD37A4623B11A3C03E197F04D">
    <w:name w:val="0C0C705BD37A4623B11A3C03E197F04D"/>
    <w:rsid w:val="00F62AFF"/>
  </w:style>
  <w:style w:type="paragraph" w:customStyle="1" w:styleId="45868A19ACB246ED84C38857DFDDB9AB">
    <w:name w:val="45868A19ACB246ED84C38857DFDDB9AB"/>
    <w:rsid w:val="00F62AFF"/>
  </w:style>
  <w:style w:type="paragraph" w:customStyle="1" w:styleId="6344415BFF9E4F4EBB7AA43FC59689A6">
    <w:name w:val="6344415BFF9E4F4EBB7AA43FC59689A6"/>
    <w:rsid w:val="00F62AFF"/>
  </w:style>
  <w:style w:type="paragraph" w:customStyle="1" w:styleId="C95226C1DD2640299CF02A15805AF77F">
    <w:name w:val="C95226C1DD2640299CF02A15805AF77F"/>
    <w:rsid w:val="00F62AFF"/>
  </w:style>
  <w:style w:type="paragraph" w:customStyle="1" w:styleId="882518501C904F1289A3114F74C28BDF">
    <w:name w:val="882518501C904F1289A3114F74C28BDF"/>
    <w:rsid w:val="00F62AFF"/>
  </w:style>
  <w:style w:type="paragraph" w:customStyle="1" w:styleId="FEDC1CB8255745D4B4F246B3609C0D24">
    <w:name w:val="FEDC1CB8255745D4B4F246B3609C0D24"/>
    <w:rsid w:val="00AE1BBD"/>
  </w:style>
  <w:style w:type="paragraph" w:customStyle="1" w:styleId="9B8573A6E0344797A14A1A1E483677D2">
    <w:name w:val="9B8573A6E0344797A14A1A1E483677D2"/>
    <w:rsid w:val="00AE1BBD"/>
  </w:style>
  <w:style w:type="paragraph" w:customStyle="1" w:styleId="4078326CD8F148669E034E02E60B9EA1">
    <w:name w:val="4078326CD8F148669E034E02E60B9EA1"/>
    <w:rsid w:val="00333A74"/>
  </w:style>
  <w:style w:type="paragraph" w:customStyle="1" w:styleId="0783B5A9225446DAA403E3289CD4F689">
    <w:name w:val="0783B5A9225446DAA403E3289CD4F689"/>
    <w:rsid w:val="00333A74"/>
  </w:style>
  <w:style w:type="paragraph" w:customStyle="1" w:styleId="AF3FB8A6B13B44D3A153916AED54DE4A">
    <w:name w:val="AF3FB8A6B13B44D3A153916AED54DE4A"/>
    <w:rsid w:val="00333A74"/>
  </w:style>
  <w:style w:type="paragraph" w:customStyle="1" w:styleId="1E8F8D61D77344D69E8417E528BCFD88">
    <w:name w:val="1E8F8D61D77344D69E8417E528BCFD88"/>
    <w:rsid w:val="00333A74"/>
  </w:style>
  <w:style w:type="paragraph" w:customStyle="1" w:styleId="546DC06625564B47B5CCA31B7DB77DF5">
    <w:name w:val="546DC06625564B47B5CCA31B7DB77DF5"/>
    <w:rsid w:val="00333A74"/>
  </w:style>
  <w:style w:type="paragraph" w:customStyle="1" w:styleId="9C9B030F5FF142B9BAEBA1529D3F4EA7">
    <w:name w:val="9C9B030F5FF142B9BAEBA1529D3F4EA7"/>
    <w:rsid w:val="00333A74"/>
  </w:style>
  <w:style w:type="paragraph" w:customStyle="1" w:styleId="0DAFCC93EB6C48818D96961DC9916F09">
    <w:name w:val="0DAFCC93EB6C48818D96961DC9916F09"/>
    <w:rsid w:val="00C46CE7"/>
  </w:style>
  <w:style w:type="paragraph" w:customStyle="1" w:styleId="0A3C405B8AE04377AB8FE85A7786E9E8">
    <w:name w:val="0A3C405B8AE04377AB8FE85A7786E9E8"/>
    <w:rsid w:val="00C46CE7"/>
  </w:style>
  <w:style w:type="paragraph" w:customStyle="1" w:styleId="5D7634AA9D424C55AF88F528C6625F9B">
    <w:name w:val="5D7634AA9D424C55AF88F528C6625F9B"/>
    <w:rsid w:val="00C46CE7"/>
  </w:style>
  <w:style w:type="paragraph" w:customStyle="1" w:styleId="EB777927AC54450A970710B942DF562D">
    <w:name w:val="EB777927AC54450A970710B942DF562D"/>
    <w:rsid w:val="00C46CE7"/>
  </w:style>
  <w:style w:type="paragraph" w:customStyle="1" w:styleId="5DE76A1DF57E470E96BC94DBB961876F">
    <w:name w:val="5DE76A1DF57E470E96BC94DBB961876F"/>
    <w:rsid w:val="00B5382C"/>
  </w:style>
  <w:style w:type="paragraph" w:customStyle="1" w:styleId="9190D38C29CF4F9A98F52B91B832FDFB">
    <w:name w:val="9190D38C29CF4F9A98F52B91B832FDFB"/>
    <w:rsid w:val="00B5382C"/>
  </w:style>
  <w:style w:type="paragraph" w:customStyle="1" w:styleId="C492BD03E5204C6F83D0305E3897FE5B">
    <w:name w:val="C492BD03E5204C6F83D0305E3897FE5B"/>
    <w:rsid w:val="00B5382C"/>
  </w:style>
  <w:style w:type="paragraph" w:customStyle="1" w:styleId="F0630ADCC39D4C849D6CEC0E1C70C10C">
    <w:name w:val="F0630ADCC39D4C849D6CEC0E1C70C10C"/>
    <w:rsid w:val="00B5382C"/>
  </w:style>
  <w:style w:type="paragraph" w:customStyle="1" w:styleId="64C3E0FC63514F48A332E1E3F2A8877B">
    <w:name w:val="64C3E0FC63514F48A332E1E3F2A8877B"/>
    <w:rsid w:val="00B5382C"/>
  </w:style>
  <w:style w:type="paragraph" w:customStyle="1" w:styleId="C480A745D64F45F281685197E3680C96">
    <w:name w:val="C480A745D64F45F281685197E3680C96"/>
    <w:rsid w:val="00B5382C"/>
  </w:style>
  <w:style w:type="paragraph" w:customStyle="1" w:styleId="568CAC8EF3B8401A893730AC625F4D18">
    <w:name w:val="568CAC8EF3B8401A893730AC625F4D18"/>
    <w:rsid w:val="00B538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7A1564-E054-46AB-A51D-68989707B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153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Kavodel Lasode</dc:creator>
  <cp:keywords/>
  <dc:description/>
  <cp:lastModifiedBy>Kavodel Lasode</cp:lastModifiedBy>
  <cp:revision>8</cp:revision>
  <cp:lastPrinted>2018-05-17T21:39:00Z</cp:lastPrinted>
  <dcterms:created xsi:type="dcterms:W3CDTF">2018-04-22T02:00:00Z</dcterms:created>
  <dcterms:modified xsi:type="dcterms:W3CDTF">2018-05-17T21:41:00Z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